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9"/>
      </w:tblGrid>
      <w:tr w:rsidR="003E1DCC" w:rsidRPr="003E1DCC" w14:paraId="7E158BA6" w14:textId="77777777" w:rsidTr="00371D3B">
        <w:trPr>
          <w:trHeight w:val="566"/>
        </w:trPr>
        <w:tc>
          <w:tcPr>
            <w:tcW w:w="9055" w:type="dxa"/>
            <w:gridSpan w:val="3"/>
            <w:shd w:val="clear" w:color="auto" w:fill="17365D" w:themeFill="text2" w:themeFillShade="BF"/>
            <w:vAlign w:val="center"/>
          </w:tcPr>
          <w:p w14:paraId="1CA842C0" w14:textId="77777777" w:rsidR="00801DF1" w:rsidRPr="003E1DCC" w:rsidRDefault="00801DF1" w:rsidP="00801DF1">
            <w:pPr>
              <w:jc w:val="center"/>
              <w:rPr>
                <w:b/>
                <w:sz w:val="32"/>
                <w:szCs w:val="32"/>
                <w:lang w:val="de-CH"/>
              </w:rPr>
            </w:pPr>
            <w:r w:rsidRPr="003E1DCC">
              <w:rPr>
                <w:b/>
                <w:sz w:val="32"/>
                <w:szCs w:val="32"/>
                <w:lang w:val="de-CH"/>
              </w:rPr>
              <w:t xml:space="preserve">Projektantrag </w:t>
            </w:r>
            <w:r w:rsidR="009F66DC" w:rsidRPr="003E1DCC">
              <w:rPr>
                <w:b/>
                <w:sz w:val="32"/>
                <w:szCs w:val="32"/>
                <w:lang w:val="de-CH"/>
              </w:rPr>
              <w:t>zu LA_ILA3_0</w:t>
            </w:r>
            <w:r w:rsidR="00AB52CD" w:rsidRPr="003E1DCC">
              <w:rPr>
                <w:b/>
                <w:sz w:val="32"/>
                <w:szCs w:val="32"/>
                <w:lang w:val="de-CH"/>
              </w:rPr>
              <w:t>1</w:t>
            </w:r>
            <w:r w:rsidR="00371D3B">
              <w:rPr>
                <w:b/>
                <w:sz w:val="32"/>
                <w:szCs w:val="32"/>
                <w:lang w:val="de-CH"/>
              </w:rPr>
              <w:t>1</w:t>
            </w:r>
            <w:r w:rsidR="003E1DCC" w:rsidRPr="003E1DCC">
              <w:rPr>
                <w:b/>
                <w:sz w:val="32"/>
                <w:szCs w:val="32"/>
                <w:lang w:val="de-CH"/>
              </w:rPr>
              <w:t>0</w:t>
            </w:r>
          </w:p>
        </w:tc>
      </w:tr>
      <w:tr w:rsidR="00801DF1" w14:paraId="32AEAFC5" w14:textId="77777777" w:rsidTr="003E1DCC">
        <w:tc>
          <w:tcPr>
            <w:tcW w:w="9055" w:type="dxa"/>
            <w:gridSpan w:val="3"/>
            <w:shd w:val="clear" w:color="auto" w:fill="D9D9D9" w:themeFill="background1" w:themeFillShade="D9"/>
          </w:tcPr>
          <w:p w14:paraId="1B9B5F96" w14:textId="77777777" w:rsidR="00801DF1" w:rsidRPr="00801DF1" w:rsidRDefault="00801DF1" w:rsidP="00801DF1">
            <w:pPr>
              <w:rPr>
                <w:b/>
                <w:bCs/>
                <w:lang w:val="de-CH"/>
              </w:rPr>
            </w:pPr>
            <w:r w:rsidRPr="00801DF1">
              <w:rPr>
                <w:b/>
                <w:bCs/>
                <w:lang w:val="de-CH"/>
              </w:rPr>
              <w:t>Projektteam</w:t>
            </w:r>
            <w:r w:rsidR="004C157A">
              <w:rPr>
                <w:b/>
                <w:bCs/>
                <w:lang w:val="de-CH"/>
              </w:rPr>
              <w:t xml:space="preserve"> (1. Zeile = </w:t>
            </w:r>
            <w:r w:rsidR="004C157A" w:rsidRPr="00427EF2">
              <w:rPr>
                <w:b/>
                <w:bCs/>
                <w:color w:val="FF0000"/>
                <w:lang w:val="de-CH"/>
              </w:rPr>
              <w:t>Projektleitung</w:t>
            </w:r>
            <w:r w:rsidR="004C157A">
              <w:rPr>
                <w:b/>
                <w:bCs/>
                <w:lang w:val="de-CH"/>
              </w:rPr>
              <w:t>)</w:t>
            </w:r>
          </w:p>
        </w:tc>
      </w:tr>
      <w:tr w:rsidR="009F66DC" w:rsidRPr="009F66DC" w14:paraId="3B1BFB22" w14:textId="77777777" w:rsidTr="003E1DCC">
        <w:trPr>
          <w:trHeight w:val="51"/>
        </w:trPr>
        <w:tc>
          <w:tcPr>
            <w:tcW w:w="3018" w:type="dxa"/>
            <w:shd w:val="clear" w:color="auto" w:fill="D9D9D9" w:themeFill="background1" w:themeFillShade="D9"/>
          </w:tcPr>
          <w:p w14:paraId="7299EDD5" w14:textId="77777777" w:rsidR="009F66DC" w:rsidRPr="009F66DC" w:rsidRDefault="009F66DC" w:rsidP="009F66DC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Name</w:t>
            </w:r>
          </w:p>
        </w:tc>
        <w:tc>
          <w:tcPr>
            <w:tcW w:w="3018" w:type="dxa"/>
            <w:shd w:val="clear" w:color="auto" w:fill="D9D9D9" w:themeFill="background1" w:themeFillShade="D9"/>
          </w:tcPr>
          <w:p w14:paraId="1645F958" w14:textId="77777777" w:rsidR="009F66DC" w:rsidRPr="009F66DC" w:rsidRDefault="009F66DC" w:rsidP="009F66DC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Vorname</w:t>
            </w:r>
          </w:p>
        </w:tc>
        <w:tc>
          <w:tcPr>
            <w:tcW w:w="3019" w:type="dxa"/>
            <w:shd w:val="clear" w:color="auto" w:fill="D9D9D9" w:themeFill="background1" w:themeFillShade="D9"/>
          </w:tcPr>
          <w:p w14:paraId="157B6D47" w14:textId="77777777" w:rsidR="009F66DC" w:rsidRPr="009F66DC" w:rsidRDefault="009F66DC" w:rsidP="009F66DC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Klasse</w:t>
            </w:r>
          </w:p>
        </w:tc>
      </w:tr>
      <w:tr w:rsidR="009F66DC" w:rsidRPr="009F66DC" w14:paraId="0409369D" w14:textId="77777777" w:rsidTr="00AB52CD">
        <w:trPr>
          <w:trHeight w:val="51"/>
        </w:trPr>
        <w:tc>
          <w:tcPr>
            <w:tcW w:w="3018" w:type="dxa"/>
            <w:shd w:val="clear" w:color="auto" w:fill="F2DBDB" w:themeFill="accent2" w:themeFillTint="33"/>
          </w:tcPr>
          <w:p w14:paraId="3B7E25FD" w14:textId="0995FD32" w:rsidR="004C157A" w:rsidRPr="00AB52CD" w:rsidRDefault="00041E5E" w:rsidP="004C157A">
            <w:pPr>
              <w:rPr>
                <w:b/>
                <w:bCs/>
                <w:szCs w:val="22"/>
                <w:lang w:val="de-CH"/>
              </w:rPr>
            </w:pPr>
            <w:r>
              <w:rPr>
                <w:b/>
                <w:bCs/>
                <w:szCs w:val="22"/>
                <w:lang w:val="de-CH"/>
              </w:rPr>
              <w:t>Spycher</w:t>
            </w:r>
          </w:p>
        </w:tc>
        <w:tc>
          <w:tcPr>
            <w:tcW w:w="3018" w:type="dxa"/>
            <w:shd w:val="clear" w:color="auto" w:fill="F2DBDB" w:themeFill="accent2" w:themeFillTint="33"/>
          </w:tcPr>
          <w:p w14:paraId="71841E31" w14:textId="2320D6BC" w:rsidR="009F66DC" w:rsidRPr="00AB52CD" w:rsidRDefault="00041E5E" w:rsidP="009F66DC">
            <w:pPr>
              <w:rPr>
                <w:b/>
                <w:bCs/>
                <w:szCs w:val="22"/>
                <w:lang w:val="de-CH"/>
              </w:rPr>
            </w:pPr>
            <w:r>
              <w:rPr>
                <w:b/>
                <w:bCs/>
                <w:szCs w:val="22"/>
                <w:lang w:val="de-CH"/>
              </w:rPr>
              <w:t>Elias</w:t>
            </w:r>
          </w:p>
        </w:tc>
        <w:tc>
          <w:tcPr>
            <w:tcW w:w="3019" w:type="dxa"/>
            <w:shd w:val="clear" w:color="auto" w:fill="F2DBDB" w:themeFill="accent2" w:themeFillTint="33"/>
          </w:tcPr>
          <w:p w14:paraId="74874259" w14:textId="643E002E" w:rsidR="009F66DC" w:rsidRPr="00AB52CD" w:rsidRDefault="00041E5E" w:rsidP="009F66DC">
            <w:pPr>
              <w:rPr>
                <w:b/>
                <w:bCs/>
                <w:szCs w:val="22"/>
                <w:lang w:val="de-CH"/>
              </w:rPr>
            </w:pPr>
            <w:r>
              <w:rPr>
                <w:b/>
                <w:bCs/>
                <w:szCs w:val="22"/>
                <w:lang w:val="de-CH"/>
              </w:rPr>
              <w:t>IM22b</w:t>
            </w:r>
          </w:p>
        </w:tc>
      </w:tr>
      <w:tr w:rsidR="009F66DC" w:rsidRPr="009F66DC" w14:paraId="66DF6813" w14:textId="77777777" w:rsidTr="00EA2840">
        <w:trPr>
          <w:trHeight w:val="51"/>
        </w:trPr>
        <w:tc>
          <w:tcPr>
            <w:tcW w:w="3018" w:type="dxa"/>
          </w:tcPr>
          <w:p w14:paraId="7080D643" w14:textId="68BAF8E1" w:rsidR="009F66DC" w:rsidRPr="009F66DC" w:rsidRDefault="00041E5E" w:rsidP="009F66DC">
            <w:pPr>
              <w:rPr>
                <w:szCs w:val="22"/>
                <w:lang w:val="de-CH"/>
              </w:rPr>
            </w:pPr>
            <w:r>
              <w:rPr>
                <w:szCs w:val="22"/>
                <w:lang w:val="de-CH"/>
              </w:rPr>
              <w:t>Sacher</w:t>
            </w:r>
          </w:p>
        </w:tc>
        <w:tc>
          <w:tcPr>
            <w:tcW w:w="3018" w:type="dxa"/>
          </w:tcPr>
          <w:p w14:paraId="19A8AF25" w14:textId="28B64E41" w:rsidR="009F66DC" w:rsidRPr="009F66DC" w:rsidRDefault="00041E5E" w:rsidP="009F66DC">
            <w:pPr>
              <w:rPr>
                <w:szCs w:val="22"/>
                <w:lang w:val="de-CH"/>
              </w:rPr>
            </w:pPr>
            <w:r>
              <w:rPr>
                <w:szCs w:val="22"/>
                <w:lang w:val="de-CH"/>
              </w:rPr>
              <w:t>Robin</w:t>
            </w:r>
          </w:p>
        </w:tc>
        <w:tc>
          <w:tcPr>
            <w:tcW w:w="3019" w:type="dxa"/>
          </w:tcPr>
          <w:p w14:paraId="7753DA02" w14:textId="4BB4CCFB" w:rsidR="009F66DC" w:rsidRPr="009F66DC" w:rsidRDefault="00041E5E" w:rsidP="009F66DC">
            <w:pPr>
              <w:rPr>
                <w:szCs w:val="22"/>
                <w:lang w:val="de-CH"/>
              </w:rPr>
            </w:pPr>
            <w:r>
              <w:rPr>
                <w:b/>
                <w:bCs/>
                <w:szCs w:val="22"/>
                <w:lang w:val="de-CH"/>
              </w:rPr>
              <w:t>IM22b</w:t>
            </w:r>
          </w:p>
        </w:tc>
      </w:tr>
      <w:tr w:rsidR="009F66DC" w:rsidRPr="009F66DC" w14:paraId="4E94B9DD" w14:textId="77777777" w:rsidTr="00EA2840">
        <w:trPr>
          <w:trHeight w:val="51"/>
        </w:trPr>
        <w:tc>
          <w:tcPr>
            <w:tcW w:w="3018" w:type="dxa"/>
          </w:tcPr>
          <w:p w14:paraId="23A889BB" w14:textId="0799AB29" w:rsidR="009F66DC" w:rsidRPr="009F66DC" w:rsidRDefault="00041E5E" w:rsidP="009F66DC">
            <w:pPr>
              <w:rPr>
                <w:szCs w:val="22"/>
                <w:lang w:val="de-CH"/>
              </w:rPr>
            </w:pPr>
            <w:r>
              <w:rPr>
                <w:szCs w:val="22"/>
                <w:lang w:val="de-CH"/>
              </w:rPr>
              <w:t>Müller</w:t>
            </w:r>
          </w:p>
        </w:tc>
        <w:tc>
          <w:tcPr>
            <w:tcW w:w="3018" w:type="dxa"/>
          </w:tcPr>
          <w:p w14:paraId="13B882D5" w14:textId="44C748A7" w:rsidR="009F66DC" w:rsidRPr="009F66DC" w:rsidRDefault="00041E5E" w:rsidP="009F66DC">
            <w:pPr>
              <w:rPr>
                <w:szCs w:val="22"/>
                <w:lang w:val="de-CH"/>
              </w:rPr>
            </w:pPr>
            <w:r>
              <w:rPr>
                <w:szCs w:val="22"/>
                <w:lang w:val="de-CH"/>
              </w:rPr>
              <w:t>Damian</w:t>
            </w:r>
          </w:p>
        </w:tc>
        <w:tc>
          <w:tcPr>
            <w:tcW w:w="3019" w:type="dxa"/>
          </w:tcPr>
          <w:p w14:paraId="287FEC30" w14:textId="4271E5FD" w:rsidR="009F66DC" w:rsidRPr="009F66DC" w:rsidRDefault="00041E5E" w:rsidP="009F66DC">
            <w:pPr>
              <w:rPr>
                <w:szCs w:val="22"/>
                <w:lang w:val="de-CH"/>
              </w:rPr>
            </w:pPr>
            <w:r>
              <w:rPr>
                <w:b/>
                <w:bCs/>
                <w:szCs w:val="22"/>
                <w:lang w:val="de-CH"/>
              </w:rPr>
              <w:t>IM22b</w:t>
            </w:r>
          </w:p>
        </w:tc>
      </w:tr>
      <w:tr w:rsidR="009F66DC" w:rsidRPr="009F66DC" w14:paraId="35E1F99D" w14:textId="77777777" w:rsidTr="00EA2840">
        <w:trPr>
          <w:trHeight w:val="51"/>
        </w:trPr>
        <w:tc>
          <w:tcPr>
            <w:tcW w:w="3018" w:type="dxa"/>
          </w:tcPr>
          <w:p w14:paraId="3AAB379D" w14:textId="1B231E48" w:rsidR="009F66DC" w:rsidRPr="009F66DC" w:rsidRDefault="00041E5E" w:rsidP="009F66DC">
            <w:pPr>
              <w:rPr>
                <w:szCs w:val="22"/>
                <w:lang w:val="de-CH"/>
              </w:rPr>
            </w:pPr>
            <w:r>
              <w:rPr>
                <w:szCs w:val="22"/>
                <w:lang w:val="de-CH"/>
              </w:rPr>
              <w:t>Hitz</w:t>
            </w:r>
          </w:p>
        </w:tc>
        <w:tc>
          <w:tcPr>
            <w:tcW w:w="3018" w:type="dxa"/>
          </w:tcPr>
          <w:p w14:paraId="55816431" w14:textId="31E1632E" w:rsidR="009F66DC" w:rsidRPr="009F66DC" w:rsidRDefault="00041E5E" w:rsidP="009F66DC">
            <w:pPr>
              <w:rPr>
                <w:szCs w:val="22"/>
                <w:lang w:val="de-CH"/>
              </w:rPr>
            </w:pPr>
            <w:r>
              <w:rPr>
                <w:szCs w:val="22"/>
                <w:lang w:val="de-CH"/>
              </w:rPr>
              <w:t>Julian</w:t>
            </w:r>
          </w:p>
        </w:tc>
        <w:tc>
          <w:tcPr>
            <w:tcW w:w="3019" w:type="dxa"/>
          </w:tcPr>
          <w:p w14:paraId="5FED83B1" w14:textId="4C50D78F" w:rsidR="009F66DC" w:rsidRPr="009F66DC" w:rsidRDefault="00041E5E" w:rsidP="009F66DC">
            <w:pPr>
              <w:rPr>
                <w:szCs w:val="22"/>
                <w:lang w:val="de-CH"/>
              </w:rPr>
            </w:pPr>
            <w:r>
              <w:rPr>
                <w:b/>
                <w:bCs/>
                <w:szCs w:val="22"/>
                <w:lang w:val="de-CH"/>
              </w:rPr>
              <w:t>IM22b</w:t>
            </w:r>
          </w:p>
        </w:tc>
      </w:tr>
      <w:tr w:rsidR="00801DF1" w14:paraId="46A4D288" w14:textId="77777777" w:rsidTr="003E1DCC">
        <w:tc>
          <w:tcPr>
            <w:tcW w:w="9055" w:type="dxa"/>
            <w:gridSpan w:val="3"/>
            <w:shd w:val="clear" w:color="auto" w:fill="D9D9D9" w:themeFill="background1" w:themeFillShade="D9"/>
          </w:tcPr>
          <w:p w14:paraId="3931CD7C" w14:textId="77777777" w:rsidR="00801DF1" w:rsidRPr="00801DF1" w:rsidRDefault="00617D8B" w:rsidP="004D3694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Projektidee / Produkt</w:t>
            </w:r>
          </w:p>
        </w:tc>
      </w:tr>
      <w:tr w:rsidR="00801DF1" w:rsidRPr="005E0E16" w14:paraId="7B122FDB" w14:textId="77777777" w:rsidTr="00801DF1">
        <w:tc>
          <w:tcPr>
            <w:tcW w:w="9055" w:type="dxa"/>
            <w:gridSpan w:val="3"/>
          </w:tcPr>
          <w:p w14:paraId="397A5244" w14:textId="6FE64B81" w:rsidR="00801DF1" w:rsidRDefault="7C535F7B" w:rsidP="00801DF1">
            <w:pPr>
              <w:rPr>
                <w:lang w:val="de-DE"/>
              </w:rPr>
            </w:pPr>
            <w:r w:rsidRPr="7C1AF662">
              <w:rPr>
                <w:lang w:val="de-DE"/>
              </w:rPr>
              <w:t xml:space="preserve">In unserem Projekt verwenden Wir 2 APIs, eine </w:t>
            </w:r>
            <w:hyperlink r:id="rId11">
              <w:r w:rsidRPr="7C1AF662">
                <w:rPr>
                  <w:rStyle w:val="Hyperlink"/>
                  <w:lang w:val="de-DE"/>
                </w:rPr>
                <w:t>Wetter A</w:t>
              </w:r>
              <w:r w:rsidR="319AA51F" w:rsidRPr="7C1AF662">
                <w:rPr>
                  <w:rStyle w:val="Hyperlink"/>
                  <w:lang w:val="de-DE"/>
                </w:rPr>
                <w:t>PI</w:t>
              </w:r>
            </w:hyperlink>
            <w:r w:rsidR="319AA51F" w:rsidRPr="7C1AF662">
              <w:rPr>
                <w:lang w:val="de-DE"/>
              </w:rPr>
              <w:t xml:space="preserve"> und eine </w:t>
            </w:r>
            <w:hyperlink r:id="rId12">
              <w:proofErr w:type="spellStart"/>
              <w:r w:rsidR="319AA51F" w:rsidRPr="7C1AF662">
                <w:rPr>
                  <w:rStyle w:val="Hyperlink"/>
                  <w:lang w:val="de-DE"/>
                </w:rPr>
                <w:t>Map</w:t>
              </w:r>
              <w:proofErr w:type="spellEnd"/>
              <w:r w:rsidR="319AA51F" w:rsidRPr="7C1AF662">
                <w:rPr>
                  <w:rStyle w:val="Hyperlink"/>
                  <w:lang w:val="de-DE"/>
                </w:rPr>
                <w:t xml:space="preserve"> API</w:t>
              </w:r>
            </w:hyperlink>
            <w:r w:rsidR="059A948D" w:rsidRPr="7C1AF662">
              <w:rPr>
                <w:lang w:val="de-DE"/>
              </w:rPr>
              <w:t>. Man</w:t>
            </w:r>
            <w:r w:rsidR="7665F62A" w:rsidRPr="7C1AF662">
              <w:rPr>
                <w:lang w:val="de-DE"/>
              </w:rPr>
              <w:t>,</w:t>
            </w:r>
            <w:r w:rsidR="059A948D" w:rsidRPr="7C1AF662">
              <w:rPr>
                <w:lang w:val="de-DE"/>
              </w:rPr>
              <w:t xml:space="preserve"> sollte auf einer Website </w:t>
            </w:r>
            <w:r w:rsidR="17636D62" w:rsidRPr="7C1AF662">
              <w:rPr>
                <w:lang w:val="de-DE"/>
              </w:rPr>
              <w:t xml:space="preserve">anhand der Wetterdaten auf einer </w:t>
            </w:r>
            <w:proofErr w:type="spellStart"/>
            <w:r w:rsidR="17636D62" w:rsidRPr="7C1AF662">
              <w:rPr>
                <w:lang w:val="de-DE"/>
              </w:rPr>
              <w:t>Map</w:t>
            </w:r>
            <w:proofErr w:type="spellEnd"/>
            <w:r w:rsidR="17636D62" w:rsidRPr="7C1AF662">
              <w:rPr>
                <w:lang w:val="de-DE"/>
              </w:rPr>
              <w:t xml:space="preserve"> die dazugehörige Stadt erraten.</w:t>
            </w:r>
          </w:p>
          <w:p w14:paraId="24B2D13F" w14:textId="77777777" w:rsidR="00617D8B" w:rsidRDefault="00617D8B" w:rsidP="00801DF1">
            <w:pPr>
              <w:rPr>
                <w:lang w:val="de-CH"/>
              </w:rPr>
            </w:pPr>
          </w:p>
        </w:tc>
      </w:tr>
      <w:tr w:rsidR="00617D8B" w14:paraId="652B3177" w14:textId="77777777" w:rsidTr="003E1DCC">
        <w:tc>
          <w:tcPr>
            <w:tcW w:w="9055" w:type="dxa"/>
            <w:gridSpan w:val="3"/>
            <w:shd w:val="clear" w:color="auto" w:fill="D9D9D9" w:themeFill="background1" w:themeFillShade="D9"/>
          </w:tcPr>
          <w:p w14:paraId="03C2D9D3" w14:textId="77777777" w:rsidR="00617D8B" w:rsidRPr="00801DF1" w:rsidRDefault="00617D8B" w:rsidP="004D3694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Betroffene Informatik-Module</w:t>
            </w:r>
          </w:p>
        </w:tc>
      </w:tr>
      <w:tr w:rsidR="00617D8B" w14:paraId="692DB7B1" w14:textId="77777777" w:rsidTr="004D3694">
        <w:tc>
          <w:tcPr>
            <w:tcW w:w="9055" w:type="dxa"/>
            <w:gridSpan w:val="3"/>
          </w:tcPr>
          <w:p w14:paraId="45159CD0" w14:textId="77777777" w:rsidR="00617D8B" w:rsidRDefault="00617D8B" w:rsidP="004D3694">
            <w:pPr>
              <w:rPr>
                <w:lang w:val="de-CH"/>
              </w:rPr>
            </w:pPr>
          </w:p>
        </w:tc>
      </w:tr>
      <w:tr w:rsidR="00617D8B" w14:paraId="34A1A090" w14:textId="77777777" w:rsidTr="003E1DCC">
        <w:tc>
          <w:tcPr>
            <w:tcW w:w="9055" w:type="dxa"/>
            <w:gridSpan w:val="3"/>
            <w:shd w:val="clear" w:color="auto" w:fill="D9D9D9" w:themeFill="background1" w:themeFillShade="D9"/>
          </w:tcPr>
          <w:p w14:paraId="19ED033B" w14:textId="77777777" w:rsidR="00617D8B" w:rsidRPr="00801DF1" w:rsidRDefault="00617D8B" w:rsidP="004D3694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Infrastruktur</w:t>
            </w:r>
          </w:p>
        </w:tc>
      </w:tr>
      <w:tr w:rsidR="00801DF1" w:rsidRPr="005E0E16" w14:paraId="32BF1848" w14:textId="77777777" w:rsidTr="00801DF1">
        <w:tc>
          <w:tcPr>
            <w:tcW w:w="9055" w:type="dxa"/>
            <w:gridSpan w:val="3"/>
          </w:tcPr>
          <w:p w14:paraId="16293FC9" w14:textId="09094845" w:rsidR="00801DF1" w:rsidRPr="00D55843" w:rsidRDefault="00D55843" w:rsidP="00801DF1">
            <w:pPr>
              <w:rPr>
                <w:sz w:val="16"/>
                <w:szCs w:val="14"/>
                <w:lang w:val="de-CH"/>
              </w:rPr>
            </w:pPr>
            <w:r w:rsidRPr="00D55843">
              <w:rPr>
                <w:i/>
                <w:iCs/>
                <w:sz w:val="16"/>
                <w:szCs w:val="14"/>
                <w:lang w:val="de-CH"/>
              </w:rPr>
              <w:t>Wir verwalten unser Projekt auf GitHub. Die Projektdokumentation ist auch auf GitHub abgelegt. Auf GitHub erstellen wir für jedes Feature einen eigenen Branch, somit kann jedes Teammitglied unabhängig a</w:t>
            </w:r>
            <w:r w:rsidR="00481B56">
              <w:rPr>
                <w:i/>
                <w:iCs/>
                <w:sz w:val="16"/>
                <w:szCs w:val="14"/>
                <w:lang w:val="de-CH"/>
              </w:rPr>
              <w:t xml:space="preserve">m Projekt </w:t>
            </w:r>
            <w:r w:rsidRPr="00D55843">
              <w:rPr>
                <w:i/>
                <w:iCs/>
                <w:sz w:val="16"/>
                <w:szCs w:val="14"/>
                <w:lang w:val="de-CH"/>
              </w:rPr>
              <w:t>arbeiten.</w:t>
            </w:r>
          </w:p>
          <w:p w14:paraId="4780C980" w14:textId="77777777" w:rsidR="00617D8B" w:rsidRDefault="00617D8B" w:rsidP="00801DF1">
            <w:pPr>
              <w:rPr>
                <w:lang w:val="de-CH"/>
              </w:rPr>
            </w:pPr>
          </w:p>
        </w:tc>
      </w:tr>
      <w:tr w:rsidR="00617D8B" w14:paraId="45C0A538" w14:textId="77777777" w:rsidTr="003E1DCC">
        <w:tc>
          <w:tcPr>
            <w:tcW w:w="9055" w:type="dxa"/>
            <w:gridSpan w:val="3"/>
            <w:shd w:val="clear" w:color="auto" w:fill="D9D9D9" w:themeFill="background1" w:themeFillShade="D9"/>
          </w:tcPr>
          <w:p w14:paraId="68134165" w14:textId="77777777" w:rsidR="00617D8B" w:rsidRPr="00801DF1" w:rsidRDefault="00617D8B" w:rsidP="004D3694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Projektmethode</w:t>
            </w:r>
          </w:p>
        </w:tc>
      </w:tr>
      <w:tr w:rsidR="00801DF1" w:rsidRPr="00041E5E" w14:paraId="4F5A9C4B" w14:textId="77777777" w:rsidTr="00801DF1">
        <w:tc>
          <w:tcPr>
            <w:tcW w:w="9055" w:type="dxa"/>
            <w:gridSpan w:val="3"/>
          </w:tcPr>
          <w:p w14:paraId="32C7079A" w14:textId="6098B67B" w:rsidR="00801DF1" w:rsidRPr="00AB0D1A" w:rsidRDefault="00A97377" w:rsidP="00801DF1">
            <w:pPr>
              <w:rPr>
                <w:i/>
                <w:iCs/>
                <w:sz w:val="16"/>
                <w:szCs w:val="16"/>
                <w:lang w:val="de-CH"/>
              </w:rPr>
            </w:pPr>
            <w:r>
              <w:rPr>
                <w:i/>
                <w:iCs/>
                <w:sz w:val="16"/>
                <w:szCs w:val="16"/>
                <w:lang w:val="de-CH"/>
              </w:rPr>
              <w:t>Wir benutzen die IPERKA-Methode</w:t>
            </w:r>
          </w:p>
          <w:p w14:paraId="187B5AE4" w14:textId="77777777" w:rsidR="00617D8B" w:rsidRDefault="00617D8B" w:rsidP="00801DF1">
            <w:pPr>
              <w:rPr>
                <w:lang w:val="de-CH"/>
              </w:rPr>
            </w:pPr>
          </w:p>
        </w:tc>
      </w:tr>
      <w:tr w:rsidR="00FB40BA" w14:paraId="1CAD9EA0" w14:textId="77777777" w:rsidTr="003E1DCC">
        <w:tc>
          <w:tcPr>
            <w:tcW w:w="9055" w:type="dxa"/>
            <w:gridSpan w:val="3"/>
            <w:shd w:val="clear" w:color="auto" w:fill="D9D9D9" w:themeFill="background1" w:themeFillShade="D9"/>
          </w:tcPr>
          <w:p w14:paraId="622ABD50" w14:textId="77777777" w:rsidR="00FB40BA" w:rsidRDefault="00FB40BA" w:rsidP="004D3694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Grobplanung</w:t>
            </w:r>
          </w:p>
        </w:tc>
      </w:tr>
      <w:tr w:rsidR="00FB40BA" w:rsidRPr="009F66DC" w14:paraId="0E6898BB" w14:textId="77777777" w:rsidTr="28FEA6D9">
        <w:tc>
          <w:tcPr>
            <w:tcW w:w="9055" w:type="dxa"/>
            <w:gridSpan w:val="3"/>
          </w:tcPr>
          <w:p w14:paraId="20AE1756" w14:textId="1845B3E2" w:rsidR="72DD4CE8" w:rsidRDefault="369FBBB2" w:rsidP="72DD4CE8">
            <w:pPr>
              <w:pStyle w:val="Listenabsatz"/>
              <w:numPr>
                <w:ilvl w:val="0"/>
                <w:numId w:val="32"/>
              </w:numPr>
              <w:rPr>
                <w:rFonts w:eastAsia="Arial" w:cs="Arial"/>
                <w:i/>
                <w:sz w:val="16"/>
                <w:szCs w:val="16"/>
                <w:lang w:val="de-CH"/>
              </w:rPr>
            </w:pPr>
            <w:r w:rsidRPr="6557A89D">
              <w:rPr>
                <w:rFonts w:eastAsia="Arial" w:cs="Arial"/>
                <w:i/>
                <w:sz w:val="16"/>
                <w:szCs w:val="16"/>
                <w:lang w:val="de-CH"/>
              </w:rPr>
              <w:t xml:space="preserve">Ideen </w:t>
            </w:r>
            <w:proofErr w:type="spellStart"/>
            <w:r w:rsidRPr="6557A89D">
              <w:rPr>
                <w:rFonts w:eastAsia="Arial" w:cs="Arial"/>
                <w:i/>
                <w:sz w:val="16"/>
                <w:szCs w:val="16"/>
                <w:lang w:val="de-CH"/>
              </w:rPr>
              <w:t>finden</w:t>
            </w:r>
            <w:proofErr w:type="spellEnd"/>
          </w:p>
          <w:p w14:paraId="365E67B2" w14:textId="11E96FAC" w:rsidR="3F2FF8DF" w:rsidRPr="00E47AAD" w:rsidRDefault="67944303" w:rsidP="3F2FF8DF">
            <w:pPr>
              <w:pStyle w:val="Listenabsatz"/>
              <w:numPr>
                <w:ilvl w:val="0"/>
                <w:numId w:val="32"/>
              </w:numPr>
              <w:rPr>
                <w:rFonts w:eastAsia="Arial" w:cs="Arial"/>
                <w:i/>
                <w:sz w:val="16"/>
                <w:szCs w:val="16"/>
                <w:lang w:val="de-CH"/>
              </w:rPr>
            </w:pPr>
            <w:r w:rsidRPr="6557A89D">
              <w:rPr>
                <w:rFonts w:eastAsia="Arial" w:cs="Arial"/>
                <w:i/>
                <w:sz w:val="16"/>
                <w:szCs w:val="16"/>
                <w:lang w:val="de-CH"/>
              </w:rPr>
              <w:t xml:space="preserve">Sich über </w:t>
            </w:r>
            <w:r w:rsidR="74BF1A39" w:rsidRPr="339BCD06">
              <w:rPr>
                <w:rFonts w:eastAsia="Arial" w:cs="Arial"/>
                <w:i/>
                <w:iCs/>
                <w:sz w:val="16"/>
                <w:szCs w:val="16"/>
                <w:lang w:val="de-CH"/>
              </w:rPr>
              <w:t>Möglichkeiten</w:t>
            </w:r>
            <w:r w:rsidRPr="6557A89D">
              <w:rPr>
                <w:rFonts w:eastAsia="Arial" w:cs="Arial"/>
                <w:i/>
                <w:sz w:val="16"/>
                <w:szCs w:val="16"/>
                <w:lang w:val="de-CH"/>
              </w:rPr>
              <w:t xml:space="preserve"> mit API informieren</w:t>
            </w:r>
          </w:p>
          <w:p w14:paraId="5D90A76E" w14:textId="63260EC1" w:rsidR="00BC49C9" w:rsidRPr="00BC49C9" w:rsidRDefault="0A51F803">
            <w:pPr>
              <w:pStyle w:val="Listenabsatz"/>
              <w:numPr>
                <w:ilvl w:val="0"/>
                <w:numId w:val="32"/>
              </w:numPr>
              <w:rPr>
                <w:rFonts w:eastAsia="Arial" w:cs="Arial"/>
                <w:i/>
                <w:szCs w:val="22"/>
                <w:lang w:val="fr-CH"/>
              </w:rPr>
            </w:pPr>
            <w:r w:rsidRPr="005E0E16"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 xml:space="preserve">Issues </w:t>
            </w:r>
            <w:proofErr w:type="spellStart"/>
            <w:r w:rsidRPr="005E0E16"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>erstellen</w:t>
            </w:r>
            <w:proofErr w:type="spellEnd"/>
            <w:r w:rsidR="005E0E16"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 xml:space="preserve"> (</w:t>
            </w:r>
            <w:r w:rsidR="00D07D6D"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 xml:space="preserve">Template </w:t>
            </w:r>
            <w:proofErr w:type="spellStart"/>
            <w:r w:rsidR="009273AC"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>project</w:t>
            </w:r>
            <w:proofErr w:type="spellEnd"/>
            <w:r w:rsidR="009273AC"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 xml:space="preserve"> documentation, </w:t>
            </w:r>
            <w:proofErr w:type="spellStart"/>
            <w:r w:rsidR="00B44FB2"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>inform</w:t>
            </w:r>
            <w:proofErr w:type="spellEnd"/>
            <w:r w:rsidR="00B44FB2"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 xml:space="preserve"> Phase, </w:t>
            </w:r>
            <w:r w:rsidR="00CA4684"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 xml:space="preserve">Project </w:t>
            </w:r>
            <w:proofErr w:type="spellStart"/>
            <w:r w:rsidR="00CA4684"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>proporsal</w:t>
            </w:r>
            <w:proofErr w:type="spellEnd"/>
            <w:r w:rsidR="00CA4684"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>)</w:t>
            </w:r>
          </w:p>
          <w:p w14:paraId="7B7B576D" w14:textId="4F1291ED" w:rsidR="002A1D0D" w:rsidRPr="002A1D0D" w:rsidRDefault="00293A05" w:rsidP="002A1D0D">
            <w:pPr>
              <w:pStyle w:val="Listenabsatz"/>
              <w:numPr>
                <w:ilvl w:val="0"/>
                <w:numId w:val="32"/>
              </w:numPr>
              <w:rPr>
                <w:rFonts w:eastAsia="Arial" w:cs="Arial"/>
                <w:i/>
                <w:szCs w:val="22"/>
                <w:lang w:val="fr-CH"/>
              </w:rPr>
            </w:pPr>
            <w:r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 xml:space="preserve">Template </w:t>
            </w:r>
            <w:proofErr w:type="spellStart"/>
            <w:r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>project</w:t>
            </w:r>
            <w:proofErr w:type="spellEnd"/>
            <w:r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 xml:space="preserve"> documentation</w:t>
            </w:r>
            <w:r w:rsidR="0094691C"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 xml:space="preserve"> issues </w:t>
            </w:r>
            <w:proofErr w:type="spellStart"/>
            <w:r w:rsidR="0094691C"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>schliessen</w:t>
            </w:r>
            <w:proofErr w:type="spellEnd"/>
          </w:p>
          <w:p w14:paraId="491B026B" w14:textId="78913998" w:rsidR="00574029" w:rsidRPr="009A38D8" w:rsidRDefault="009A38D8" w:rsidP="002A1D0D">
            <w:pPr>
              <w:pStyle w:val="Listenabsatz"/>
              <w:numPr>
                <w:ilvl w:val="0"/>
                <w:numId w:val="32"/>
              </w:numPr>
              <w:rPr>
                <w:rFonts w:eastAsia="Arial" w:cs="Arial"/>
                <w:i/>
                <w:szCs w:val="22"/>
                <w:lang w:val="fr-CH"/>
              </w:rPr>
            </w:pPr>
            <w:proofErr w:type="spellStart"/>
            <w:r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>Inform</w:t>
            </w:r>
            <w:proofErr w:type="spellEnd"/>
            <w:r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 xml:space="preserve"> phase issue </w:t>
            </w:r>
            <w:proofErr w:type="spellStart"/>
            <w:r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>schliessen</w:t>
            </w:r>
            <w:proofErr w:type="spellEnd"/>
          </w:p>
          <w:p w14:paraId="7E7A2CC4" w14:textId="2B58B48A" w:rsidR="00694338" w:rsidRPr="00111782" w:rsidRDefault="00694338" w:rsidP="00111782">
            <w:pPr>
              <w:pStyle w:val="Listenabsatz"/>
              <w:numPr>
                <w:ilvl w:val="0"/>
                <w:numId w:val="32"/>
              </w:numPr>
              <w:rPr>
                <w:rFonts w:eastAsia="Arial" w:cs="Arial"/>
                <w:i/>
                <w:szCs w:val="22"/>
                <w:lang w:val="fr-CH"/>
              </w:rPr>
            </w:pPr>
            <w:proofErr w:type="spellStart"/>
            <w:r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>Projektantrag</w:t>
            </w:r>
            <w:proofErr w:type="spellEnd"/>
            <w:r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 xml:space="preserve"> </w:t>
            </w:r>
            <w:proofErr w:type="spellStart"/>
            <w:r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>abgeben</w:t>
            </w:r>
            <w:proofErr w:type="spellEnd"/>
          </w:p>
          <w:p w14:paraId="2C4E692D" w14:textId="0853C0E3" w:rsidR="00111782" w:rsidRPr="00111782" w:rsidRDefault="00111782" w:rsidP="00111782">
            <w:pPr>
              <w:pStyle w:val="Listenabsatz"/>
              <w:numPr>
                <w:ilvl w:val="0"/>
                <w:numId w:val="32"/>
              </w:numPr>
              <w:rPr>
                <w:rFonts w:eastAsia="Arial" w:cs="Arial"/>
                <w:i/>
                <w:szCs w:val="22"/>
                <w:lang w:val="fr-CH"/>
              </w:rPr>
            </w:pPr>
            <w:r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 xml:space="preserve">Project </w:t>
            </w:r>
            <w:proofErr w:type="spellStart"/>
            <w:r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>proposal</w:t>
            </w:r>
            <w:proofErr w:type="spellEnd"/>
            <w:r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 xml:space="preserve"> issue </w:t>
            </w:r>
            <w:proofErr w:type="spellStart"/>
            <w:r>
              <w:rPr>
                <w:rFonts w:eastAsia="Arial" w:cs="Arial"/>
                <w:i/>
                <w:iCs/>
                <w:sz w:val="16"/>
                <w:szCs w:val="16"/>
                <w:lang w:val="fr-CH"/>
              </w:rPr>
              <w:t>schliessen</w:t>
            </w:r>
            <w:proofErr w:type="spellEnd"/>
          </w:p>
          <w:p w14:paraId="53D1300B" w14:textId="77777777" w:rsidR="008F61A0" w:rsidRDefault="008F61A0" w:rsidP="008F61A0">
            <w:pPr>
              <w:pStyle w:val="Listenabsatz"/>
              <w:numPr>
                <w:ilvl w:val="0"/>
                <w:numId w:val="32"/>
              </w:numPr>
              <w:rPr>
                <w:rFonts w:eastAsia="Arial" w:cs="Arial"/>
                <w:i/>
                <w:iCs/>
                <w:sz w:val="16"/>
                <w:szCs w:val="16"/>
                <w:lang w:val="de-CH"/>
              </w:rPr>
            </w:pPr>
            <w:r w:rsidRPr="7306ADB3">
              <w:rPr>
                <w:rFonts w:eastAsia="Arial" w:cs="Arial"/>
                <w:i/>
                <w:iCs/>
                <w:sz w:val="16"/>
                <w:szCs w:val="16"/>
                <w:lang w:val="de-CH"/>
              </w:rPr>
              <w:t>User Storys und Arbeitspakete erstellen</w:t>
            </w:r>
          </w:p>
          <w:p w14:paraId="1B2CF1B6" w14:textId="77777777" w:rsidR="008F61A0" w:rsidRDefault="008F61A0" w:rsidP="008F61A0">
            <w:pPr>
              <w:pStyle w:val="Listenabsatz"/>
              <w:numPr>
                <w:ilvl w:val="0"/>
                <w:numId w:val="32"/>
              </w:numPr>
              <w:rPr>
                <w:rFonts w:eastAsia="Arial" w:cs="Arial"/>
                <w:i/>
                <w:iCs/>
                <w:sz w:val="16"/>
                <w:szCs w:val="16"/>
                <w:lang w:val="de-CH"/>
              </w:rPr>
            </w:pPr>
            <w:r w:rsidRPr="7306ADB3">
              <w:rPr>
                <w:rFonts w:eastAsia="Arial" w:cs="Arial"/>
                <w:i/>
                <w:iCs/>
                <w:sz w:val="16"/>
                <w:szCs w:val="16"/>
                <w:lang w:val="de-CH"/>
              </w:rPr>
              <w:t>Milestones erstellen</w:t>
            </w:r>
          </w:p>
          <w:p w14:paraId="26851990" w14:textId="22D35C5B" w:rsidR="009A38D8" w:rsidRPr="00C73300" w:rsidRDefault="008F61A0" w:rsidP="002A1D0D">
            <w:pPr>
              <w:pStyle w:val="Listenabsatz"/>
              <w:numPr>
                <w:ilvl w:val="0"/>
                <w:numId w:val="32"/>
              </w:numPr>
              <w:rPr>
                <w:rFonts w:eastAsia="Arial" w:cs="Arial"/>
                <w:i/>
                <w:sz w:val="16"/>
                <w:szCs w:val="16"/>
                <w:lang w:val="de-CH"/>
              </w:rPr>
            </w:pPr>
            <w:r w:rsidRPr="7306ADB3">
              <w:rPr>
                <w:rFonts w:eastAsia="Arial" w:cs="Arial"/>
                <w:i/>
                <w:iCs/>
                <w:sz w:val="16"/>
                <w:szCs w:val="16"/>
                <w:lang w:val="de-CH"/>
              </w:rPr>
              <w:t>Testfälle schreiben</w:t>
            </w:r>
          </w:p>
          <w:p w14:paraId="0AF31EC4" w14:textId="38971503" w:rsidR="6082F8AD" w:rsidRDefault="6082F8AD" w:rsidP="5B67E811">
            <w:pPr>
              <w:pStyle w:val="Listenabsatz"/>
              <w:numPr>
                <w:ilvl w:val="0"/>
                <w:numId w:val="32"/>
              </w:numPr>
              <w:rPr>
                <w:rFonts w:eastAsia="Arial" w:cs="Arial"/>
                <w:i/>
                <w:sz w:val="16"/>
                <w:szCs w:val="16"/>
                <w:lang w:val="de-CH"/>
              </w:rPr>
            </w:pPr>
            <w:r w:rsidRPr="6557A89D">
              <w:rPr>
                <w:rFonts w:eastAsia="Arial" w:cs="Arial"/>
                <w:i/>
                <w:sz w:val="16"/>
                <w:szCs w:val="16"/>
                <w:lang w:val="de-CH"/>
              </w:rPr>
              <w:t>Projekt realisieren</w:t>
            </w:r>
          </w:p>
          <w:p w14:paraId="72348CF6" w14:textId="4FF6C56B" w:rsidR="268BA92F" w:rsidRDefault="268BA92F" w:rsidP="5940AC06">
            <w:pPr>
              <w:pStyle w:val="Listenabsatz"/>
              <w:numPr>
                <w:ilvl w:val="0"/>
                <w:numId w:val="32"/>
              </w:numPr>
              <w:rPr>
                <w:rFonts w:eastAsia="Arial" w:cs="Arial"/>
                <w:i/>
                <w:sz w:val="16"/>
                <w:szCs w:val="16"/>
                <w:lang w:val="de-CH"/>
              </w:rPr>
            </w:pPr>
            <w:proofErr w:type="spellStart"/>
            <w:r w:rsidRPr="6557A89D">
              <w:rPr>
                <w:rFonts w:eastAsia="Arial" w:cs="Arial"/>
                <w:i/>
                <w:sz w:val="16"/>
                <w:szCs w:val="16"/>
                <w:lang w:val="de-CH"/>
              </w:rPr>
              <w:t>Datenbank</w:t>
            </w:r>
            <w:proofErr w:type="spellEnd"/>
            <w:r w:rsidRPr="6557A89D">
              <w:rPr>
                <w:rFonts w:eastAsia="Arial" w:cs="Arial"/>
                <w:i/>
                <w:sz w:val="16"/>
                <w:szCs w:val="16"/>
                <w:lang w:val="de-CH"/>
              </w:rPr>
              <w:t xml:space="preserve"> </w:t>
            </w:r>
            <w:proofErr w:type="spellStart"/>
            <w:r w:rsidRPr="6557A89D">
              <w:rPr>
                <w:rFonts w:eastAsia="Arial" w:cs="Arial"/>
                <w:i/>
                <w:sz w:val="16"/>
                <w:szCs w:val="16"/>
                <w:lang w:val="de-CH"/>
              </w:rPr>
              <w:t>mit</w:t>
            </w:r>
            <w:proofErr w:type="spellEnd"/>
            <w:r w:rsidRPr="6557A89D">
              <w:rPr>
                <w:rFonts w:eastAsia="Arial" w:cs="Arial"/>
                <w:i/>
                <w:sz w:val="16"/>
                <w:szCs w:val="16"/>
                <w:lang w:val="de-CH"/>
              </w:rPr>
              <w:t xml:space="preserve"> den </w:t>
            </w:r>
            <w:proofErr w:type="spellStart"/>
            <w:r w:rsidRPr="6557A89D">
              <w:rPr>
                <w:rFonts w:eastAsia="Arial" w:cs="Arial"/>
                <w:i/>
                <w:sz w:val="16"/>
                <w:szCs w:val="16"/>
                <w:lang w:val="de-CH"/>
              </w:rPr>
              <w:t>Städten</w:t>
            </w:r>
            <w:proofErr w:type="spellEnd"/>
            <w:r w:rsidRPr="6557A89D">
              <w:rPr>
                <w:rFonts w:eastAsia="Arial" w:cs="Arial"/>
                <w:i/>
                <w:sz w:val="16"/>
                <w:szCs w:val="16"/>
                <w:lang w:val="de-CH"/>
              </w:rPr>
              <w:t xml:space="preserve"> </w:t>
            </w:r>
            <w:proofErr w:type="spellStart"/>
            <w:r w:rsidRPr="6557A89D">
              <w:rPr>
                <w:rFonts w:eastAsia="Arial" w:cs="Arial"/>
                <w:i/>
                <w:sz w:val="16"/>
                <w:szCs w:val="16"/>
                <w:lang w:val="de-CH"/>
              </w:rPr>
              <w:t>erstellen</w:t>
            </w:r>
            <w:proofErr w:type="spellEnd"/>
          </w:p>
          <w:p w14:paraId="35F7888B" w14:textId="7C00B020" w:rsidR="39C04E1B" w:rsidRDefault="00C53AEB" w:rsidP="39C04E1B">
            <w:pPr>
              <w:pStyle w:val="Listenabsatz"/>
              <w:numPr>
                <w:ilvl w:val="0"/>
                <w:numId w:val="32"/>
              </w:numPr>
              <w:rPr>
                <w:rFonts w:eastAsia="Arial" w:cs="Arial"/>
                <w:i/>
                <w:sz w:val="16"/>
                <w:szCs w:val="16"/>
                <w:lang w:val="de-CH"/>
              </w:rPr>
            </w:pPr>
            <w:r>
              <w:rPr>
                <w:rFonts w:eastAsia="Arial" w:cs="Arial"/>
                <w:i/>
                <w:iCs/>
                <w:sz w:val="16"/>
                <w:szCs w:val="16"/>
                <w:lang w:val="de-CH"/>
              </w:rPr>
              <w:t>A</w:t>
            </w:r>
            <w:r w:rsidR="007B35BC">
              <w:rPr>
                <w:rFonts w:eastAsia="Arial" w:cs="Arial"/>
                <w:i/>
                <w:iCs/>
                <w:sz w:val="16"/>
                <w:szCs w:val="16"/>
                <w:lang w:val="de-CH"/>
              </w:rPr>
              <w:t>PI</w:t>
            </w:r>
            <w:r>
              <w:rPr>
                <w:rFonts w:eastAsia="Arial" w:cs="Arial"/>
                <w:i/>
                <w:iCs/>
                <w:sz w:val="16"/>
                <w:szCs w:val="16"/>
                <w:lang w:val="de-CH"/>
              </w:rPr>
              <w:t xml:space="preserve"> in Code einbinden</w:t>
            </w:r>
          </w:p>
          <w:p w14:paraId="159EB3AD" w14:textId="2E985166" w:rsidR="424A888D" w:rsidRDefault="6082F8AD" w:rsidP="424A888D">
            <w:pPr>
              <w:pStyle w:val="Listenabsatz"/>
              <w:numPr>
                <w:ilvl w:val="0"/>
                <w:numId w:val="32"/>
              </w:numPr>
              <w:rPr>
                <w:rFonts w:eastAsia="Arial" w:cs="Arial"/>
                <w:i/>
                <w:sz w:val="16"/>
                <w:szCs w:val="16"/>
                <w:lang w:val="de-CH"/>
              </w:rPr>
            </w:pPr>
            <w:proofErr w:type="spellStart"/>
            <w:r w:rsidRPr="6557A89D">
              <w:rPr>
                <w:rFonts w:eastAsia="Arial" w:cs="Arial"/>
                <w:i/>
                <w:sz w:val="16"/>
                <w:szCs w:val="16"/>
                <w:lang w:val="de-CH"/>
              </w:rPr>
              <w:t>Testfälle</w:t>
            </w:r>
            <w:proofErr w:type="spellEnd"/>
            <w:r w:rsidRPr="6557A89D">
              <w:rPr>
                <w:rFonts w:eastAsia="Arial" w:cs="Arial"/>
                <w:i/>
                <w:sz w:val="16"/>
                <w:szCs w:val="16"/>
                <w:lang w:val="de-CH"/>
              </w:rPr>
              <w:t xml:space="preserve"> </w:t>
            </w:r>
            <w:proofErr w:type="spellStart"/>
            <w:r w:rsidRPr="6557A89D">
              <w:rPr>
                <w:rFonts w:eastAsia="Arial" w:cs="Arial"/>
                <w:i/>
                <w:sz w:val="16"/>
                <w:szCs w:val="16"/>
                <w:lang w:val="de-CH"/>
              </w:rPr>
              <w:t>durchführen</w:t>
            </w:r>
            <w:proofErr w:type="spellEnd"/>
          </w:p>
          <w:p w14:paraId="328455D9" w14:textId="2BF19417" w:rsidR="6082F8AD" w:rsidRDefault="6082F8AD" w:rsidP="4A9078D3">
            <w:pPr>
              <w:pStyle w:val="Listenabsatz"/>
              <w:numPr>
                <w:ilvl w:val="0"/>
                <w:numId w:val="32"/>
              </w:numPr>
              <w:rPr>
                <w:rFonts w:eastAsia="Arial" w:cs="Arial"/>
                <w:i/>
                <w:sz w:val="16"/>
                <w:szCs w:val="16"/>
                <w:lang w:val="de-CH"/>
              </w:rPr>
            </w:pPr>
            <w:proofErr w:type="spellStart"/>
            <w:r w:rsidRPr="6557A89D">
              <w:rPr>
                <w:rFonts w:eastAsia="Arial" w:cs="Arial"/>
                <w:i/>
                <w:sz w:val="16"/>
                <w:szCs w:val="16"/>
                <w:lang w:val="de-CH"/>
              </w:rPr>
              <w:t>Portfolioeintrag</w:t>
            </w:r>
            <w:proofErr w:type="spellEnd"/>
            <w:r w:rsidRPr="6557A89D">
              <w:rPr>
                <w:rFonts w:eastAsia="Arial" w:cs="Arial"/>
                <w:i/>
                <w:sz w:val="16"/>
                <w:szCs w:val="16"/>
                <w:lang w:val="de-CH"/>
              </w:rPr>
              <w:t xml:space="preserve"> </w:t>
            </w:r>
            <w:proofErr w:type="spellStart"/>
            <w:r w:rsidRPr="6557A89D">
              <w:rPr>
                <w:rFonts w:eastAsia="Arial" w:cs="Arial"/>
                <w:i/>
                <w:sz w:val="16"/>
                <w:szCs w:val="16"/>
                <w:lang w:val="de-CH"/>
              </w:rPr>
              <w:t>schreiben</w:t>
            </w:r>
            <w:proofErr w:type="spellEnd"/>
          </w:p>
          <w:p w14:paraId="6D07AF13" w14:textId="1B1A726F" w:rsidR="28FEA6D9" w:rsidRDefault="28FEA6D9" w:rsidP="28FEA6D9">
            <w:r w:rsidRPr="28FEA6D9">
              <w:rPr>
                <w:rFonts w:eastAsia="Arial" w:cs="Arial"/>
                <w:i/>
                <w:iCs/>
                <w:sz w:val="16"/>
                <w:szCs w:val="16"/>
              </w:rPr>
              <w:t xml:space="preserve"> </w:t>
            </w:r>
          </w:p>
          <w:p w14:paraId="58143F7B" w14:textId="36FC8798" w:rsidR="502C9D3F" w:rsidRPr="00FE0D16" w:rsidRDefault="28FEA6D9" w:rsidP="502C9D3F">
            <w:pPr>
              <w:pStyle w:val="Listenabsatz"/>
              <w:numPr>
                <w:ilvl w:val="0"/>
                <w:numId w:val="24"/>
              </w:numPr>
              <w:rPr>
                <w:rFonts w:eastAsia="Arial" w:cs="Arial"/>
                <w:i/>
                <w:sz w:val="16"/>
                <w:szCs w:val="16"/>
                <w:lang w:val="de-CH"/>
              </w:rPr>
            </w:pPr>
            <w:r w:rsidRPr="00FE0D16">
              <w:rPr>
                <w:rFonts w:eastAsia="Arial" w:cs="Arial"/>
                <w:i/>
                <w:sz w:val="16"/>
                <w:szCs w:val="16"/>
                <w:lang w:val="de-CH"/>
              </w:rPr>
              <w:t>Release 1 (</w:t>
            </w:r>
            <w:r w:rsidR="4C6607F4" w:rsidRPr="00FE0D16">
              <w:rPr>
                <w:rFonts w:eastAsia="Arial" w:cs="Arial"/>
                <w:i/>
                <w:sz w:val="16"/>
                <w:szCs w:val="16"/>
                <w:lang w:val="de-CH"/>
              </w:rPr>
              <w:t>23</w:t>
            </w:r>
            <w:r w:rsidRPr="00FE0D16">
              <w:rPr>
                <w:rFonts w:eastAsia="Arial" w:cs="Arial"/>
                <w:i/>
                <w:sz w:val="16"/>
                <w:szCs w:val="16"/>
                <w:lang w:val="de-CH"/>
              </w:rPr>
              <w:t xml:space="preserve">.08.2024) </w:t>
            </w:r>
            <w:r w:rsidR="278330A1" w:rsidRPr="00FE0D16">
              <w:rPr>
                <w:rFonts w:eastAsia="Arial" w:cs="Arial"/>
                <w:i/>
                <w:iCs/>
                <w:sz w:val="16"/>
                <w:szCs w:val="16"/>
                <w:lang w:val="de-CH"/>
              </w:rPr>
              <w:t xml:space="preserve">Projektantrag + </w:t>
            </w:r>
            <w:r w:rsidR="1AAC7A34" w:rsidRPr="00FE0D16">
              <w:rPr>
                <w:rFonts w:eastAsia="Arial" w:cs="Arial"/>
                <w:i/>
                <w:iCs/>
                <w:sz w:val="16"/>
                <w:szCs w:val="16"/>
                <w:lang w:val="de-CH"/>
              </w:rPr>
              <w:t>Vorlage</w:t>
            </w:r>
            <w:r w:rsidR="1AAC7A34" w:rsidRPr="00FE0D16">
              <w:rPr>
                <w:rFonts w:eastAsia="Arial" w:cs="Arial"/>
                <w:i/>
                <w:sz w:val="16"/>
                <w:szCs w:val="16"/>
                <w:lang w:val="de-CH"/>
              </w:rPr>
              <w:t xml:space="preserve"> Projektdokumentation </w:t>
            </w:r>
            <w:r w:rsidR="0523EA14" w:rsidRPr="00FE0D16">
              <w:rPr>
                <w:rFonts w:eastAsia="Arial" w:cs="Arial"/>
                <w:i/>
                <w:iCs/>
                <w:sz w:val="16"/>
                <w:szCs w:val="16"/>
                <w:lang w:val="de-CH"/>
              </w:rPr>
              <w:t xml:space="preserve">erstellt </w:t>
            </w:r>
            <w:r w:rsidR="1AAC7A34" w:rsidRPr="00FE0D16">
              <w:rPr>
                <w:rFonts w:eastAsia="Arial" w:cs="Arial"/>
                <w:i/>
                <w:sz w:val="16"/>
                <w:szCs w:val="16"/>
                <w:lang w:val="de-CH"/>
              </w:rPr>
              <w:t>+ Informieren-Phase abgeschlossen</w:t>
            </w:r>
          </w:p>
          <w:p w14:paraId="6E96F140" w14:textId="59E6CF26" w:rsidR="28FEA6D9" w:rsidRDefault="28FEA6D9" w:rsidP="0D8009B5">
            <w:pPr>
              <w:pStyle w:val="Listenabsatz"/>
              <w:numPr>
                <w:ilvl w:val="0"/>
                <w:numId w:val="24"/>
              </w:numPr>
              <w:rPr>
                <w:rFonts w:eastAsia="Arial" w:cs="Arial"/>
                <w:i/>
                <w:sz w:val="16"/>
                <w:szCs w:val="16"/>
              </w:rPr>
            </w:pPr>
            <w:r w:rsidRPr="28FEA6D9">
              <w:rPr>
                <w:rFonts w:eastAsia="Arial" w:cs="Arial"/>
                <w:i/>
                <w:iCs/>
                <w:sz w:val="16"/>
                <w:szCs w:val="16"/>
              </w:rPr>
              <w:t xml:space="preserve">Release 2 </w:t>
            </w:r>
            <w:r w:rsidR="326C1B23" w:rsidRPr="326C1B23">
              <w:rPr>
                <w:rFonts w:eastAsia="Arial" w:cs="Arial"/>
                <w:i/>
                <w:iCs/>
                <w:sz w:val="16"/>
                <w:szCs w:val="16"/>
              </w:rPr>
              <w:t>(</w:t>
            </w:r>
            <w:r w:rsidR="6BDB5B50" w:rsidRPr="1FB05D23">
              <w:rPr>
                <w:rFonts w:eastAsia="Arial" w:cs="Arial"/>
                <w:i/>
                <w:iCs/>
                <w:sz w:val="16"/>
                <w:szCs w:val="16"/>
              </w:rPr>
              <w:t>30</w:t>
            </w:r>
            <w:r w:rsidR="326C1B23" w:rsidRPr="326C1B23">
              <w:rPr>
                <w:rFonts w:eastAsia="Arial" w:cs="Arial"/>
                <w:i/>
                <w:iCs/>
                <w:sz w:val="16"/>
                <w:szCs w:val="16"/>
              </w:rPr>
              <w:t>.</w:t>
            </w:r>
            <w:r w:rsidRPr="28FEA6D9">
              <w:rPr>
                <w:rFonts w:eastAsia="Arial" w:cs="Arial"/>
                <w:i/>
                <w:iCs/>
                <w:sz w:val="16"/>
                <w:szCs w:val="16"/>
              </w:rPr>
              <w:t xml:space="preserve">08.2024) </w:t>
            </w:r>
            <w:proofErr w:type="spellStart"/>
            <w:r w:rsidR="67D004A9" w:rsidRPr="43BEDE39">
              <w:rPr>
                <w:rFonts w:eastAsia="Arial" w:cs="Arial"/>
                <w:i/>
                <w:iCs/>
                <w:sz w:val="16"/>
                <w:szCs w:val="16"/>
              </w:rPr>
              <w:t>Planen</w:t>
            </w:r>
            <w:proofErr w:type="spellEnd"/>
            <w:r w:rsidR="67D004A9" w:rsidRPr="43BEDE39">
              <w:rPr>
                <w:rFonts w:eastAsia="Arial" w:cs="Arial"/>
                <w:i/>
                <w:iCs/>
                <w:sz w:val="16"/>
                <w:szCs w:val="16"/>
              </w:rPr>
              <w:t>-</w:t>
            </w:r>
            <w:r w:rsidR="4BAE0E11" w:rsidRPr="2D58CBAA">
              <w:rPr>
                <w:rFonts w:eastAsia="Arial" w:cs="Arial"/>
                <w:i/>
                <w:iCs/>
                <w:sz w:val="16"/>
                <w:szCs w:val="16"/>
              </w:rPr>
              <w:t xml:space="preserve"> </w:t>
            </w:r>
            <w:r w:rsidR="4BAE0E11" w:rsidRPr="4A08627B">
              <w:rPr>
                <w:rFonts w:eastAsia="Arial" w:cs="Arial"/>
                <w:i/>
                <w:iCs/>
                <w:sz w:val="16"/>
                <w:szCs w:val="16"/>
              </w:rPr>
              <w:t xml:space="preserve">+ </w:t>
            </w:r>
            <w:proofErr w:type="spellStart"/>
            <w:r w:rsidR="4BAE0E11" w:rsidRPr="4A4EA4CD">
              <w:rPr>
                <w:rFonts w:eastAsia="Arial" w:cs="Arial"/>
                <w:i/>
                <w:iCs/>
                <w:sz w:val="16"/>
                <w:szCs w:val="16"/>
              </w:rPr>
              <w:t>Entscheiden</w:t>
            </w:r>
            <w:proofErr w:type="spellEnd"/>
            <w:r w:rsidR="4BAE0E11" w:rsidRPr="4A4EA4CD">
              <w:rPr>
                <w:rFonts w:eastAsia="Arial" w:cs="Arial"/>
                <w:i/>
                <w:iCs/>
                <w:sz w:val="16"/>
                <w:szCs w:val="16"/>
              </w:rPr>
              <w:t>-</w:t>
            </w:r>
            <w:r w:rsidR="67D004A9" w:rsidRPr="4A4EA4CD">
              <w:rPr>
                <w:rFonts w:eastAsia="Arial" w:cs="Arial"/>
                <w:i/>
                <w:iCs/>
                <w:sz w:val="16"/>
                <w:szCs w:val="16"/>
              </w:rPr>
              <w:t>Phase</w:t>
            </w:r>
            <w:r w:rsidR="67D004A9" w:rsidRPr="2C8191A6">
              <w:rPr>
                <w:rFonts w:eastAsia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67D004A9" w:rsidRPr="7E5843E8">
              <w:rPr>
                <w:rFonts w:eastAsia="Arial" w:cs="Arial"/>
                <w:i/>
                <w:iCs/>
                <w:sz w:val="16"/>
                <w:szCs w:val="16"/>
              </w:rPr>
              <w:t>abgeschlossen</w:t>
            </w:r>
            <w:proofErr w:type="spellEnd"/>
            <w:r w:rsidRPr="28FEA6D9">
              <w:rPr>
                <w:rFonts w:eastAsia="Arial" w:cs="Arial"/>
                <w:i/>
                <w:iCs/>
                <w:sz w:val="16"/>
                <w:szCs w:val="16"/>
              </w:rPr>
              <w:t xml:space="preserve"> </w:t>
            </w:r>
          </w:p>
          <w:p w14:paraId="56EF09C2" w14:textId="0B216E66" w:rsidR="31D0AED5" w:rsidRPr="005E0E16" w:rsidRDefault="1D8296EA" w:rsidP="5A7B062F">
            <w:pPr>
              <w:pStyle w:val="Listenabsatz"/>
              <w:numPr>
                <w:ilvl w:val="0"/>
                <w:numId w:val="24"/>
              </w:numPr>
              <w:rPr>
                <w:rFonts w:eastAsia="Arial" w:cs="Arial"/>
                <w:i/>
                <w:sz w:val="16"/>
                <w:szCs w:val="16"/>
                <w:lang w:val="de-CH"/>
              </w:rPr>
            </w:pPr>
            <w:r w:rsidRPr="005E0E16">
              <w:rPr>
                <w:rFonts w:eastAsia="Arial" w:cs="Arial"/>
                <w:i/>
                <w:sz w:val="16"/>
                <w:szCs w:val="16"/>
                <w:lang w:val="de-CH"/>
              </w:rPr>
              <w:t>Release 3 (</w:t>
            </w:r>
            <w:r w:rsidR="48419E25" w:rsidRPr="005E0E16">
              <w:rPr>
                <w:rFonts w:eastAsia="Arial" w:cs="Arial"/>
                <w:i/>
                <w:sz w:val="16"/>
                <w:szCs w:val="16"/>
                <w:lang w:val="de-CH"/>
              </w:rPr>
              <w:t>27</w:t>
            </w:r>
            <w:r w:rsidRPr="005E0E16">
              <w:rPr>
                <w:rFonts w:eastAsia="Arial" w:cs="Arial"/>
                <w:i/>
                <w:sz w:val="16"/>
                <w:szCs w:val="16"/>
                <w:lang w:val="de-CH"/>
              </w:rPr>
              <w:t xml:space="preserve">.09.2024) </w:t>
            </w:r>
            <w:proofErr w:type="spellStart"/>
            <w:r w:rsidR="7D990D5F" w:rsidRPr="005E0E16">
              <w:rPr>
                <w:rFonts w:eastAsia="Arial" w:cs="Arial"/>
                <w:i/>
                <w:sz w:val="16"/>
                <w:szCs w:val="16"/>
                <w:lang w:val="de-CH"/>
              </w:rPr>
              <w:t>Realisieren</w:t>
            </w:r>
            <w:proofErr w:type="spellEnd"/>
            <w:r w:rsidR="7D990D5F" w:rsidRPr="005E0E16">
              <w:rPr>
                <w:rFonts w:eastAsia="Arial" w:cs="Arial"/>
                <w:i/>
                <w:sz w:val="16"/>
                <w:szCs w:val="16"/>
                <w:lang w:val="de-CH"/>
              </w:rPr>
              <w:t xml:space="preserve">-Phase </w:t>
            </w:r>
            <w:proofErr w:type="spellStart"/>
            <w:r w:rsidR="7D990D5F" w:rsidRPr="005E0E16">
              <w:rPr>
                <w:rFonts w:eastAsia="Arial" w:cs="Arial"/>
                <w:i/>
                <w:sz w:val="16"/>
                <w:szCs w:val="16"/>
                <w:lang w:val="de-CH"/>
              </w:rPr>
              <w:t>abgeschlossen</w:t>
            </w:r>
            <w:proofErr w:type="spellEnd"/>
            <w:r w:rsidRPr="005E0E16">
              <w:rPr>
                <w:rFonts w:eastAsia="Arial" w:cs="Arial"/>
                <w:i/>
                <w:sz w:val="16"/>
                <w:szCs w:val="16"/>
                <w:lang w:val="de-CH"/>
              </w:rPr>
              <w:t xml:space="preserve"> </w:t>
            </w:r>
            <w:r w:rsidR="10955671" w:rsidRPr="005E0E16">
              <w:rPr>
                <w:rFonts w:eastAsia="Arial" w:cs="Arial"/>
                <w:i/>
                <w:sz w:val="16"/>
                <w:szCs w:val="16"/>
                <w:lang w:val="de-CH"/>
              </w:rPr>
              <w:t xml:space="preserve">+ </w:t>
            </w:r>
            <w:proofErr w:type="spellStart"/>
            <w:r w:rsidR="10955671" w:rsidRPr="005E0E16">
              <w:rPr>
                <w:rFonts w:eastAsia="Arial" w:cs="Arial"/>
                <w:i/>
                <w:sz w:val="16"/>
                <w:szCs w:val="16"/>
                <w:lang w:val="de-CH"/>
              </w:rPr>
              <w:t>Kontrollieren</w:t>
            </w:r>
            <w:proofErr w:type="spellEnd"/>
            <w:r w:rsidR="10955671" w:rsidRPr="005E0E16">
              <w:rPr>
                <w:rFonts w:eastAsia="Arial" w:cs="Arial"/>
                <w:i/>
                <w:sz w:val="16"/>
                <w:szCs w:val="16"/>
                <w:lang w:val="de-CH"/>
              </w:rPr>
              <w:t xml:space="preserve">-Phase </w:t>
            </w:r>
            <w:proofErr w:type="spellStart"/>
            <w:r w:rsidR="10955671" w:rsidRPr="005E0E16">
              <w:rPr>
                <w:rFonts w:eastAsia="Arial" w:cs="Arial"/>
                <w:i/>
                <w:sz w:val="16"/>
                <w:szCs w:val="16"/>
                <w:lang w:val="de-CH"/>
              </w:rPr>
              <w:t>abgeschlossen</w:t>
            </w:r>
            <w:proofErr w:type="spellEnd"/>
          </w:p>
          <w:p w14:paraId="2F60B300" w14:textId="44705C76" w:rsidR="5420A86C" w:rsidRDefault="5420A86C" w:rsidP="1BE7948B">
            <w:pPr>
              <w:pStyle w:val="Listenabsatz"/>
              <w:numPr>
                <w:ilvl w:val="0"/>
                <w:numId w:val="24"/>
              </w:numPr>
              <w:rPr>
                <w:rFonts w:eastAsia="Arial" w:cs="Arial"/>
                <w:i/>
                <w:sz w:val="16"/>
                <w:szCs w:val="16"/>
              </w:rPr>
            </w:pPr>
            <w:r w:rsidRPr="4507C3C7">
              <w:rPr>
                <w:rFonts w:eastAsia="Arial" w:cs="Arial"/>
                <w:i/>
                <w:iCs/>
                <w:sz w:val="16"/>
                <w:szCs w:val="16"/>
              </w:rPr>
              <w:t xml:space="preserve">Release 4 </w:t>
            </w:r>
            <w:r w:rsidRPr="76F2936D">
              <w:rPr>
                <w:rFonts w:eastAsia="Arial" w:cs="Arial"/>
                <w:i/>
                <w:iCs/>
                <w:sz w:val="16"/>
                <w:szCs w:val="16"/>
              </w:rPr>
              <w:t>(</w:t>
            </w:r>
            <w:r w:rsidR="4D60EA8B" w:rsidRPr="76F2936D">
              <w:rPr>
                <w:rFonts w:eastAsia="Arial" w:cs="Arial"/>
                <w:i/>
                <w:iCs/>
                <w:sz w:val="16"/>
                <w:szCs w:val="16"/>
              </w:rPr>
              <w:t>01</w:t>
            </w:r>
            <w:r w:rsidR="16AA14B8" w:rsidRPr="76F2936D">
              <w:rPr>
                <w:rFonts w:eastAsia="Arial" w:cs="Arial"/>
                <w:i/>
                <w:iCs/>
                <w:sz w:val="16"/>
                <w:szCs w:val="16"/>
              </w:rPr>
              <w:t>.</w:t>
            </w:r>
            <w:r w:rsidR="47750626" w:rsidRPr="20C54A16">
              <w:rPr>
                <w:rFonts w:eastAsia="Arial" w:cs="Arial"/>
                <w:i/>
                <w:iCs/>
                <w:sz w:val="16"/>
                <w:szCs w:val="16"/>
              </w:rPr>
              <w:t>11</w:t>
            </w:r>
            <w:r w:rsidR="16AA14B8" w:rsidRPr="79D0F16C">
              <w:rPr>
                <w:rFonts w:eastAsia="Arial" w:cs="Arial"/>
                <w:i/>
                <w:iCs/>
                <w:sz w:val="16"/>
                <w:szCs w:val="16"/>
              </w:rPr>
              <w:t>.</w:t>
            </w:r>
            <w:r w:rsidR="16AA14B8" w:rsidRPr="79D0F16C">
              <w:rPr>
                <w:rFonts w:eastAsia="Arial" w:cs="Arial"/>
                <w:i/>
                <w:iCs/>
                <w:sz w:val="16"/>
                <w:szCs w:val="16"/>
              </w:rPr>
              <w:t>20</w:t>
            </w:r>
            <w:r w:rsidR="16AA14B8" w:rsidRPr="79D0F16C">
              <w:rPr>
                <w:rFonts w:eastAsia="Arial" w:cs="Arial"/>
                <w:i/>
                <w:iCs/>
                <w:sz w:val="16"/>
                <w:szCs w:val="16"/>
              </w:rPr>
              <w:t>24</w:t>
            </w:r>
            <w:r w:rsidRPr="704F62CB">
              <w:rPr>
                <w:rFonts w:eastAsia="Arial" w:cs="Arial"/>
                <w:i/>
                <w:iCs/>
                <w:sz w:val="16"/>
                <w:szCs w:val="16"/>
              </w:rPr>
              <w:t>)</w:t>
            </w:r>
            <w:r w:rsidRPr="7AEBDC96">
              <w:rPr>
                <w:rFonts w:eastAsia="Arial" w:cs="Arial"/>
                <w:i/>
                <w:iCs/>
                <w:sz w:val="16"/>
                <w:szCs w:val="16"/>
              </w:rPr>
              <w:t xml:space="preserve"> </w:t>
            </w:r>
            <w:r w:rsidRPr="1BE7948B">
              <w:rPr>
                <w:rFonts w:eastAsia="Arial" w:cs="Arial"/>
                <w:i/>
                <w:iCs/>
                <w:sz w:val="16"/>
                <w:szCs w:val="16"/>
              </w:rPr>
              <w:t>Release</w:t>
            </w:r>
            <w:r w:rsidRPr="64E1BBFE">
              <w:rPr>
                <w:rFonts w:eastAsia="Arial" w:cs="Arial"/>
                <w:i/>
                <w:iCs/>
                <w:sz w:val="16"/>
                <w:szCs w:val="16"/>
              </w:rPr>
              <w:t xml:space="preserve"> </w:t>
            </w:r>
            <w:r w:rsidRPr="75363624">
              <w:rPr>
                <w:rFonts w:eastAsia="Arial" w:cs="Arial"/>
                <w:i/>
                <w:iCs/>
                <w:sz w:val="16"/>
                <w:szCs w:val="16"/>
              </w:rPr>
              <w:t>5</w:t>
            </w:r>
            <w:r w:rsidRPr="6652C69B">
              <w:rPr>
                <w:rFonts w:eastAsia="Arial" w:cs="Arial"/>
                <w:i/>
                <w:iCs/>
                <w:sz w:val="16"/>
                <w:szCs w:val="16"/>
              </w:rPr>
              <w:t xml:space="preserve"> </w:t>
            </w:r>
            <w:r w:rsidRPr="3B31D558">
              <w:rPr>
                <w:rFonts w:eastAsia="Arial" w:cs="Arial"/>
                <w:i/>
                <w:iCs/>
                <w:sz w:val="16"/>
                <w:szCs w:val="16"/>
              </w:rPr>
              <w:t>(</w:t>
            </w:r>
            <w:r w:rsidRPr="7E255628">
              <w:rPr>
                <w:rFonts w:eastAsia="Arial" w:cs="Arial"/>
                <w:i/>
                <w:iCs/>
                <w:sz w:val="16"/>
                <w:szCs w:val="16"/>
              </w:rPr>
              <w:t>01.11.2024</w:t>
            </w:r>
            <w:r w:rsidRPr="3B31D558">
              <w:rPr>
                <w:rFonts w:eastAsia="Arial" w:cs="Arial"/>
                <w:i/>
                <w:iCs/>
                <w:sz w:val="16"/>
                <w:szCs w:val="16"/>
              </w:rPr>
              <w:t>)</w:t>
            </w:r>
            <w:r w:rsidRPr="7CB43B02">
              <w:rPr>
                <w:rFonts w:eastAsia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1E7BB226">
              <w:rPr>
                <w:rFonts w:eastAsia="Arial" w:cs="Arial"/>
                <w:i/>
                <w:iCs/>
                <w:sz w:val="16"/>
                <w:szCs w:val="16"/>
              </w:rPr>
              <w:t>Auswerten</w:t>
            </w:r>
            <w:proofErr w:type="spellEnd"/>
            <w:r w:rsidRPr="1E7BB226">
              <w:rPr>
                <w:rFonts w:eastAsia="Arial" w:cs="Arial"/>
                <w:i/>
                <w:iCs/>
                <w:sz w:val="16"/>
                <w:szCs w:val="16"/>
              </w:rPr>
              <w:t>-</w:t>
            </w:r>
            <w:r w:rsidRPr="50DD9B58">
              <w:rPr>
                <w:rFonts w:eastAsia="Arial" w:cs="Arial"/>
                <w:i/>
                <w:iCs/>
                <w:sz w:val="16"/>
                <w:szCs w:val="16"/>
              </w:rPr>
              <w:t xml:space="preserve">Phase </w:t>
            </w:r>
            <w:proofErr w:type="spellStart"/>
            <w:r w:rsidRPr="386E6659">
              <w:rPr>
                <w:rFonts w:eastAsia="Arial" w:cs="Arial"/>
                <w:i/>
                <w:iCs/>
                <w:sz w:val="16"/>
                <w:szCs w:val="16"/>
              </w:rPr>
              <w:t>abgeschlossen</w:t>
            </w:r>
            <w:proofErr w:type="spellEnd"/>
          </w:p>
          <w:p w14:paraId="42C6FBEA" w14:textId="7D0B93E6" w:rsidR="28FEA6D9" w:rsidRDefault="28FEA6D9" w:rsidP="28FEA6D9">
            <w:r w:rsidRPr="0598661B">
              <w:rPr>
                <w:rFonts w:eastAsia="Arial" w:cs="Arial"/>
              </w:rPr>
              <w:t xml:space="preserve"> </w:t>
            </w:r>
          </w:p>
          <w:p w14:paraId="591DCAF9" w14:textId="4F827205" w:rsidR="28FEA6D9" w:rsidRDefault="28FEA6D9" w:rsidP="0D8009B5">
            <w:pPr>
              <w:rPr>
                <w:rFonts w:eastAsia="Arial" w:cs="Arial"/>
                <w:szCs w:val="22"/>
              </w:rPr>
            </w:pPr>
          </w:p>
        </w:tc>
      </w:tr>
      <w:tr w:rsidR="00617D8B" w14:paraId="737EA8C8" w14:textId="77777777" w:rsidTr="003E1DCC">
        <w:tc>
          <w:tcPr>
            <w:tcW w:w="9055" w:type="dxa"/>
            <w:gridSpan w:val="3"/>
            <w:shd w:val="clear" w:color="auto" w:fill="D9D9D9" w:themeFill="background1" w:themeFillShade="D9"/>
          </w:tcPr>
          <w:p w14:paraId="5DB7E951" w14:textId="77777777" w:rsidR="00617D8B" w:rsidRPr="00801DF1" w:rsidRDefault="00617D8B" w:rsidP="004D3694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Persönliche Ziele</w:t>
            </w:r>
          </w:p>
        </w:tc>
      </w:tr>
      <w:tr w:rsidR="00801DF1" w:rsidRPr="005E0E16" w14:paraId="2F0A45B2" w14:textId="77777777" w:rsidTr="00801DF1">
        <w:tc>
          <w:tcPr>
            <w:tcW w:w="9055" w:type="dxa"/>
            <w:gridSpan w:val="3"/>
          </w:tcPr>
          <w:p w14:paraId="5D1DF11F" w14:textId="32A2115B" w:rsidR="00801DF1" w:rsidRDefault="006D5695" w:rsidP="00801DF1">
            <w:pPr>
              <w:rPr>
                <w:lang w:val="de-CH"/>
              </w:rPr>
            </w:pPr>
            <w:r>
              <w:rPr>
                <w:lang w:val="de-CH"/>
              </w:rPr>
              <w:t>Spycher</w:t>
            </w:r>
            <w:r w:rsidR="00617D8B">
              <w:rPr>
                <w:lang w:val="de-CH"/>
              </w:rPr>
              <w:t xml:space="preserve">, </w:t>
            </w:r>
            <w:r w:rsidR="00DB660A">
              <w:rPr>
                <w:lang w:val="de-CH"/>
              </w:rPr>
              <w:t>Elias</w:t>
            </w:r>
          </w:p>
          <w:p w14:paraId="60B824D3" w14:textId="77777777" w:rsidR="00F96BAA" w:rsidRDefault="00F96BAA" w:rsidP="00801DF1">
            <w:pPr>
              <w:rPr>
                <w:lang w:val="de-CH"/>
              </w:rPr>
            </w:pPr>
          </w:p>
          <w:p w14:paraId="1369A871" w14:textId="01F8ADB2" w:rsidR="00617D8B" w:rsidRDefault="00F96BAA" w:rsidP="00801DF1">
            <w:pPr>
              <w:rPr>
                <w:lang w:val="de-CH"/>
              </w:rPr>
            </w:pPr>
            <w:r>
              <w:rPr>
                <w:lang w:val="de-CH"/>
              </w:rPr>
              <w:t>Ziel 1:</w:t>
            </w:r>
            <w:r w:rsidR="0047155F">
              <w:rPr>
                <w:lang w:val="de-CH"/>
              </w:rPr>
              <w:t xml:space="preserve"> </w:t>
            </w:r>
            <w:r w:rsidR="61EDD7C8" w:rsidRPr="0995B948">
              <w:rPr>
                <w:lang w:val="de-CH"/>
              </w:rPr>
              <w:t xml:space="preserve">Ich </w:t>
            </w:r>
            <w:r w:rsidR="61EDD7C8" w:rsidRPr="204CFA23">
              <w:rPr>
                <w:lang w:val="de-CH"/>
              </w:rPr>
              <w:t>möchte</w:t>
            </w:r>
            <w:r w:rsidR="056780A1" w:rsidRPr="5A5BC787">
              <w:rPr>
                <w:lang w:val="de-CH"/>
              </w:rPr>
              <w:t xml:space="preserve">, </w:t>
            </w:r>
            <w:r w:rsidR="056780A1" w:rsidRPr="147FCA93">
              <w:rPr>
                <w:lang w:val="de-CH"/>
              </w:rPr>
              <w:t xml:space="preserve">dass </w:t>
            </w:r>
            <w:r w:rsidR="11126204" w:rsidRPr="50F9A9D0">
              <w:rPr>
                <w:lang w:val="de-CH"/>
              </w:rPr>
              <w:t xml:space="preserve">die </w:t>
            </w:r>
            <w:r w:rsidR="00E5032A">
              <w:rPr>
                <w:lang w:val="de-CH"/>
              </w:rPr>
              <w:t>W</w:t>
            </w:r>
            <w:r w:rsidR="11126204" w:rsidRPr="026B8E5F">
              <w:rPr>
                <w:lang w:val="de-CH"/>
              </w:rPr>
              <w:t>etter API</w:t>
            </w:r>
            <w:r w:rsidR="11126204" w:rsidRPr="3E651455">
              <w:rPr>
                <w:lang w:val="de-CH"/>
              </w:rPr>
              <w:t xml:space="preserve"> schnell und </w:t>
            </w:r>
            <w:r w:rsidR="11126204" w:rsidRPr="44FA0A5F">
              <w:rPr>
                <w:lang w:val="de-CH"/>
              </w:rPr>
              <w:t xml:space="preserve">zuverlässig </w:t>
            </w:r>
            <w:r w:rsidR="11126204" w:rsidRPr="32A84827">
              <w:rPr>
                <w:lang w:val="de-CH"/>
              </w:rPr>
              <w:t>funktioniert</w:t>
            </w:r>
            <w:r w:rsidR="11126204" w:rsidRPr="46727890">
              <w:rPr>
                <w:lang w:val="de-CH"/>
              </w:rPr>
              <w:t xml:space="preserve"> und jeder</w:t>
            </w:r>
            <w:r w:rsidR="11126204" w:rsidRPr="316A5F3A">
              <w:rPr>
                <w:lang w:val="de-CH"/>
              </w:rPr>
              <w:t xml:space="preserve"> Request </w:t>
            </w:r>
            <w:r w:rsidR="11126204" w:rsidRPr="470A9382">
              <w:rPr>
                <w:lang w:val="de-CH"/>
              </w:rPr>
              <w:t xml:space="preserve">standardmässig </w:t>
            </w:r>
            <w:r w:rsidR="11126204" w:rsidRPr="35816819">
              <w:rPr>
                <w:lang w:val="de-CH"/>
              </w:rPr>
              <w:t>verarbeitet</w:t>
            </w:r>
            <w:r w:rsidR="11126204" w:rsidRPr="6EC5CD51">
              <w:rPr>
                <w:lang w:val="de-CH"/>
              </w:rPr>
              <w:t xml:space="preserve"> </w:t>
            </w:r>
            <w:r w:rsidR="11126204" w:rsidRPr="47C591A6">
              <w:rPr>
                <w:lang w:val="de-CH"/>
              </w:rPr>
              <w:t>wird.</w:t>
            </w:r>
          </w:p>
          <w:p w14:paraId="15987F12" w14:textId="2D6E2740" w:rsidR="6583F863" w:rsidRDefault="6583F863" w:rsidP="6583F863">
            <w:pPr>
              <w:rPr>
                <w:lang w:val="de-CH"/>
              </w:rPr>
            </w:pPr>
          </w:p>
          <w:p w14:paraId="576FBF35" w14:textId="360EA45F" w:rsidR="00F96BAA" w:rsidRPr="005E0E16" w:rsidRDefault="00F96BAA" w:rsidP="00801DF1">
            <w:pPr>
              <w:rPr>
                <w:lang w:val="de-CH"/>
              </w:rPr>
            </w:pPr>
            <w:r w:rsidRPr="005E0E16">
              <w:rPr>
                <w:lang w:val="de-CH"/>
              </w:rPr>
              <w:t>Ziel 2:</w:t>
            </w:r>
            <w:r w:rsidR="0047155F" w:rsidRPr="005E0E16">
              <w:rPr>
                <w:lang w:val="de-CH"/>
              </w:rPr>
              <w:t xml:space="preserve"> </w:t>
            </w:r>
            <w:r w:rsidR="43D07ACB" w:rsidRPr="005E0E16">
              <w:rPr>
                <w:lang w:val="de-CH"/>
              </w:rPr>
              <w:t>I will</w:t>
            </w:r>
            <w:r w:rsidR="11955EB4" w:rsidRPr="005E0E16">
              <w:rPr>
                <w:lang w:val="de-CH"/>
              </w:rPr>
              <w:t>,</w:t>
            </w:r>
            <w:r w:rsidR="43D07ACB" w:rsidRPr="005E0E16">
              <w:rPr>
                <w:lang w:val="de-CH"/>
              </w:rPr>
              <w:t xml:space="preserve"> während ich im Distanzunterricht bin</w:t>
            </w:r>
            <w:r w:rsidR="18326590" w:rsidRPr="005E0E16">
              <w:rPr>
                <w:lang w:val="de-CH"/>
              </w:rPr>
              <w:t>,</w:t>
            </w:r>
            <w:r w:rsidR="43D07ACB" w:rsidRPr="005E0E16">
              <w:rPr>
                <w:lang w:val="de-CH"/>
              </w:rPr>
              <w:t xml:space="preserve"> nicht abgelenkt werden und meine Arbeit während dieser Zeit erledigen.</w:t>
            </w:r>
          </w:p>
          <w:p w14:paraId="608C7D46" w14:textId="415EB829" w:rsidR="32E9E8DD" w:rsidRDefault="32E9E8DD" w:rsidP="32E9E8DD">
            <w:pPr>
              <w:rPr>
                <w:lang w:val="de-CH"/>
              </w:rPr>
            </w:pPr>
          </w:p>
          <w:p w14:paraId="75072B05" w14:textId="4969C89F" w:rsidR="00617D8B" w:rsidRPr="005E0E16" w:rsidRDefault="00F96BAA" w:rsidP="00801DF1">
            <w:pPr>
              <w:rPr>
                <w:lang w:val="de-CH"/>
              </w:rPr>
            </w:pPr>
            <w:r w:rsidRPr="005E0E16">
              <w:rPr>
                <w:lang w:val="de-CH"/>
              </w:rPr>
              <w:t>Ziel 3:</w:t>
            </w:r>
            <w:r w:rsidR="0047155F" w:rsidRPr="005E0E16">
              <w:rPr>
                <w:lang w:val="de-CH"/>
              </w:rPr>
              <w:t xml:space="preserve"> </w:t>
            </w:r>
            <w:r w:rsidR="1221F1E7" w:rsidRPr="005E0E16">
              <w:rPr>
                <w:lang w:val="de-CH"/>
              </w:rPr>
              <w:t>Ich will mein</w:t>
            </w:r>
            <w:r w:rsidR="22CABF0F" w:rsidRPr="005E0E16">
              <w:rPr>
                <w:lang w:val="de-CH"/>
              </w:rPr>
              <w:t>en Teil des</w:t>
            </w:r>
            <w:r w:rsidR="22CABF0F" w:rsidRPr="005E0E16">
              <w:rPr>
                <w:lang w:val="de-CH"/>
              </w:rPr>
              <w:t xml:space="preserve"> </w:t>
            </w:r>
            <w:r w:rsidR="1221F1E7" w:rsidRPr="005E0E16">
              <w:rPr>
                <w:lang w:val="de-CH"/>
              </w:rPr>
              <w:t>Projekt</w:t>
            </w:r>
            <w:r w:rsidR="4221FEFD" w:rsidRPr="005E0E16">
              <w:rPr>
                <w:lang w:val="de-CH"/>
              </w:rPr>
              <w:t>s</w:t>
            </w:r>
            <w:r w:rsidR="1221F1E7" w:rsidRPr="005E0E16">
              <w:rPr>
                <w:lang w:val="de-CH"/>
              </w:rPr>
              <w:t xml:space="preserve"> pünktlich vollständig fertigstellen und abgeben.</w:t>
            </w:r>
          </w:p>
        </w:tc>
      </w:tr>
      <w:tr w:rsidR="00F96BAA" w:rsidRPr="005E0E16" w14:paraId="51A9AE2D" w14:textId="77777777" w:rsidTr="00801DF1">
        <w:tc>
          <w:tcPr>
            <w:tcW w:w="9055" w:type="dxa"/>
            <w:gridSpan w:val="3"/>
          </w:tcPr>
          <w:p w14:paraId="38208047" w14:textId="2BE99CE0" w:rsidR="00F96BAA" w:rsidRDefault="00DB660A" w:rsidP="00F96BAA">
            <w:pPr>
              <w:rPr>
                <w:lang w:val="de-CH"/>
              </w:rPr>
            </w:pPr>
            <w:r>
              <w:rPr>
                <w:lang w:val="de-CH"/>
              </w:rPr>
              <w:t>Sacher</w:t>
            </w:r>
            <w:r w:rsidR="00F96BAA">
              <w:rPr>
                <w:lang w:val="de-CH"/>
              </w:rPr>
              <w:t xml:space="preserve">, </w:t>
            </w:r>
            <w:r>
              <w:rPr>
                <w:lang w:val="de-CH"/>
              </w:rPr>
              <w:t>Robin</w:t>
            </w:r>
          </w:p>
          <w:p w14:paraId="51E5E9A0" w14:textId="77777777" w:rsidR="00F96BAA" w:rsidRDefault="00F96BAA" w:rsidP="00F96BAA">
            <w:pPr>
              <w:rPr>
                <w:lang w:val="de-CH"/>
              </w:rPr>
            </w:pPr>
          </w:p>
          <w:p w14:paraId="7C40840D" w14:textId="3D2BB52F" w:rsidR="00F96BAA" w:rsidRDefault="00F96BAA" w:rsidP="00F96BAA">
            <w:pPr>
              <w:rPr>
                <w:lang w:val="de-CH"/>
              </w:rPr>
            </w:pPr>
            <w:r w:rsidRPr="2D9D6888">
              <w:rPr>
                <w:lang w:val="de-CH"/>
              </w:rPr>
              <w:t>Ziel 1:</w:t>
            </w:r>
            <w:r w:rsidR="0047155F" w:rsidRPr="2D9D6888">
              <w:rPr>
                <w:lang w:val="de-CH"/>
              </w:rPr>
              <w:t xml:space="preserve"> </w:t>
            </w:r>
            <w:r w:rsidR="70062381" w:rsidRPr="2D9D6888">
              <w:rPr>
                <w:lang w:val="de-CH"/>
              </w:rPr>
              <w:t xml:space="preserve">Ich möchte in diesem Projekt zwei Funktionen in der Programmiersprache </w:t>
            </w:r>
            <w:r w:rsidR="70062381" w:rsidRPr="2D9D6888">
              <w:rPr>
                <w:lang w:val="de-CH"/>
              </w:rPr>
              <w:lastRenderedPageBreak/>
              <w:t>JavaScript schreiben, welche die DOM verändern.</w:t>
            </w:r>
          </w:p>
          <w:p w14:paraId="26EDF727" w14:textId="4823204C" w:rsidR="6B64C847" w:rsidRDefault="6B64C847" w:rsidP="6B64C847">
            <w:pPr>
              <w:rPr>
                <w:lang w:val="de-CH"/>
              </w:rPr>
            </w:pPr>
          </w:p>
          <w:p w14:paraId="5E90CB2F" w14:textId="54527C3C" w:rsidR="00F96BAA" w:rsidRDefault="00F96BAA" w:rsidP="283B34C1">
            <w:pPr>
              <w:rPr>
                <w:lang w:val="de-CH"/>
              </w:rPr>
            </w:pPr>
            <w:r w:rsidRPr="4097F361">
              <w:rPr>
                <w:lang w:val="de-CH"/>
              </w:rPr>
              <w:t>Ziel 2:</w:t>
            </w:r>
            <w:r w:rsidR="0047155F" w:rsidRPr="4097F361">
              <w:rPr>
                <w:lang w:val="de-CH"/>
              </w:rPr>
              <w:t xml:space="preserve"> </w:t>
            </w:r>
            <w:r w:rsidR="27809442" w:rsidRPr="4097F361">
              <w:rPr>
                <w:lang w:val="de-CH"/>
              </w:rPr>
              <w:t xml:space="preserve">Ich möchte in diesem Projekt mindestens 5 </w:t>
            </w:r>
            <w:proofErr w:type="spellStart"/>
            <w:r w:rsidR="27809442" w:rsidRPr="4097F361">
              <w:rPr>
                <w:lang w:val="de-CH"/>
              </w:rPr>
              <w:t>Issues</w:t>
            </w:r>
            <w:proofErr w:type="spellEnd"/>
            <w:r w:rsidR="27809442" w:rsidRPr="4097F361">
              <w:rPr>
                <w:lang w:val="de-CH"/>
              </w:rPr>
              <w:t xml:space="preserve"> in </w:t>
            </w:r>
            <w:proofErr w:type="spellStart"/>
            <w:r w:rsidR="27809442" w:rsidRPr="4097F361">
              <w:rPr>
                <w:lang w:val="de-CH"/>
              </w:rPr>
              <w:t>Github</w:t>
            </w:r>
            <w:proofErr w:type="spellEnd"/>
            <w:r w:rsidR="27809442" w:rsidRPr="4097F361">
              <w:rPr>
                <w:lang w:val="de-CH"/>
              </w:rPr>
              <w:t xml:space="preserve"> erstellen und wieder schliessen.</w:t>
            </w:r>
          </w:p>
          <w:p w14:paraId="5216DA43" w14:textId="3007B39F" w:rsidR="00F96BAA" w:rsidRDefault="2BFCC9D4" w:rsidP="00F96BAA">
            <w:pPr>
              <w:rPr>
                <w:lang w:val="de-CH"/>
              </w:rPr>
            </w:pPr>
            <w:r w:rsidRPr="7D0897DC">
              <w:rPr>
                <w:lang w:val="de-CH"/>
              </w:rPr>
              <w:t xml:space="preserve"> </w:t>
            </w:r>
          </w:p>
          <w:p w14:paraId="01150C67" w14:textId="30BC25D2" w:rsidR="00F96BAA" w:rsidRDefault="00F96BAA" w:rsidP="71C2A0BA">
            <w:pPr>
              <w:rPr>
                <w:lang w:val="de-CH"/>
              </w:rPr>
            </w:pPr>
            <w:r w:rsidRPr="2834B707">
              <w:rPr>
                <w:lang w:val="de-CH"/>
              </w:rPr>
              <w:t>Ziel 3:</w:t>
            </w:r>
            <w:r w:rsidR="0047155F" w:rsidRPr="2834B707">
              <w:rPr>
                <w:lang w:val="de-CH"/>
              </w:rPr>
              <w:t xml:space="preserve"> </w:t>
            </w:r>
            <w:r w:rsidR="0FFBD6DF" w:rsidRPr="482194F6">
              <w:rPr>
                <w:lang w:val="de-CH"/>
              </w:rPr>
              <w:t>Ich möchte</w:t>
            </w:r>
            <w:r w:rsidR="0FFBD6DF" w:rsidRPr="0423A096">
              <w:rPr>
                <w:lang w:val="de-CH"/>
              </w:rPr>
              <w:t xml:space="preserve"> in diesem </w:t>
            </w:r>
            <w:r w:rsidR="0FFBD6DF" w:rsidRPr="4F4A3F70">
              <w:rPr>
                <w:lang w:val="de-CH"/>
              </w:rPr>
              <w:t xml:space="preserve">Projekt </w:t>
            </w:r>
            <w:r w:rsidR="0FFBD6DF" w:rsidRPr="1787ED7C">
              <w:rPr>
                <w:lang w:val="de-CH"/>
              </w:rPr>
              <w:t xml:space="preserve">besonders darauf </w:t>
            </w:r>
            <w:r w:rsidR="0FFBD6DF" w:rsidRPr="6F30DD6E">
              <w:rPr>
                <w:lang w:val="de-CH"/>
              </w:rPr>
              <w:t xml:space="preserve">achten, dass die </w:t>
            </w:r>
            <w:r w:rsidR="0FFBD6DF" w:rsidRPr="19B66068">
              <w:rPr>
                <w:lang w:val="de-CH"/>
              </w:rPr>
              <w:t xml:space="preserve">Coderichtlinien </w:t>
            </w:r>
            <w:r w:rsidR="0FFBD6DF" w:rsidRPr="253F6B3D">
              <w:rPr>
                <w:lang w:val="de-CH"/>
              </w:rPr>
              <w:t>eingehalten werden</w:t>
            </w:r>
            <w:r w:rsidR="0FFBD6DF" w:rsidRPr="69A91C4C">
              <w:rPr>
                <w:lang w:val="de-CH"/>
              </w:rPr>
              <w:t>.</w:t>
            </w:r>
          </w:p>
          <w:p w14:paraId="51C019C6" w14:textId="2056AFF1" w:rsidR="00F96BAA" w:rsidRDefault="00F96BAA" w:rsidP="00F96BAA">
            <w:pPr>
              <w:rPr>
                <w:lang w:val="de-CH"/>
              </w:rPr>
            </w:pPr>
          </w:p>
        </w:tc>
      </w:tr>
      <w:tr w:rsidR="00F96BAA" w:rsidRPr="00047491" w14:paraId="5D7A9D90" w14:textId="77777777" w:rsidTr="00801DF1">
        <w:tc>
          <w:tcPr>
            <w:tcW w:w="9055" w:type="dxa"/>
            <w:gridSpan w:val="3"/>
          </w:tcPr>
          <w:p w14:paraId="17BDB44D" w14:textId="195DFDFC" w:rsidR="34DF9210" w:rsidRPr="005E0E16" w:rsidRDefault="34DF9210" w:rsidP="2107DE7A">
            <w:pPr>
              <w:spacing w:line="259" w:lineRule="auto"/>
              <w:rPr>
                <w:lang w:val="de-CH"/>
              </w:rPr>
            </w:pPr>
            <w:r w:rsidRPr="01ECBAC1">
              <w:rPr>
                <w:lang w:val="de-CH"/>
              </w:rPr>
              <w:lastRenderedPageBreak/>
              <w:t xml:space="preserve">Müller, </w:t>
            </w:r>
            <w:r w:rsidRPr="655E2EB9">
              <w:rPr>
                <w:lang w:val="de-CH"/>
              </w:rPr>
              <w:t>Damian</w:t>
            </w:r>
          </w:p>
          <w:p w14:paraId="0E7AA43C" w14:textId="77777777" w:rsidR="00F96BAA" w:rsidRDefault="00F96BAA" w:rsidP="00F96BAA">
            <w:pPr>
              <w:rPr>
                <w:lang w:val="de-CH"/>
              </w:rPr>
            </w:pPr>
          </w:p>
          <w:p w14:paraId="3A587BEE" w14:textId="6D439421" w:rsidR="00F96BAA" w:rsidRPr="005E0E16" w:rsidRDefault="00F96BAA" w:rsidP="7BAB021E">
            <w:pPr>
              <w:rPr>
                <w:lang w:val="de-CH"/>
              </w:rPr>
            </w:pPr>
            <w:r w:rsidRPr="005E0E16">
              <w:rPr>
                <w:lang w:val="de-CH"/>
              </w:rPr>
              <w:t>Ziel 1:</w:t>
            </w:r>
            <w:r w:rsidR="0047155F" w:rsidRPr="005E0E16">
              <w:rPr>
                <w:lang w:val="de-CH"/>
              </w:rPr>
              <w:t xml:space="preserve"> </w:t>
            </w:r>
            <w:r w:rsidR="377DA561" w:rsidRPr="005E0E16">
              <w:rPr>
                <w:lang w:val="de-CH"/>
              </w:rPr>
              <w:t>Ich möchte in diesem Projekt eine Funktion schreiben, mit welcher ich auf die Wetter API zugreifen kann.</w:t>
            </w:r>
          </w:p>
          <w:p w14:paraId="1FC94399" w14:textId="2B3722ED" w:rsidR="39DA47D2" w:rsidRPr="005E0E16" w:rsidRDefault="39DA47D2">
            <w:pPr>
              <w:rPr>
                <w:lang w:val="de-CH"/>
              </w:rPr>
            </w:pPr>
          </w:p>
          <w:p w14:paraId="70EAD119" w14:textId="65DAC4DA" w:rsidR="00F96BAA" w:rsidRPr="005E0E16" w:rsidRDefault="00F96BAA" w:rsidP="00F96BAA">
            <w:pPr>
              <w:rPr>
                <w:lang w:val="de-CH"/>
              </w:rPr>
            </w:pPr>
            <w:r w:rsidRPr="00D82429">
              <w:rPr>
                <w:lang w:val="de-CH"/>
              </w:rPr>
              <w:t>Ziel 2:</w:t>
            </w:r>
            <w:r w:rsidR="0047155F" w:rsidRPr="00D82429">
              <w:rPr>
                <w:lang w:val="de-CH"/>
              </w:rPr>
              <w:t xml:space="preserve"> </w:t>
            </w:r>
            <w:r w:rsidR="53CE3A8D" w:rsidRPr="00D82429">
              <w:rPr>
                <w:lang w:val="de-CH"/>
              </w:rPr>
              <w:t>Ich möchte in diesem Projekt ein UI erstellen</w:t>
            </w:r>
            <w:r w:rsidR="28967BE6" w:rsidRPr="00D82429">
              <w:rPr>
                <w:lang w:val="de-CH"/>
              </w:rPr>
              <w:t>, die aus interaktiven Elementen besteht.</w:t>
            </w:r>
          </w:p>
          <w:p w14:paraId="233A8226" w14:textId="7A6C1340" w:rsidR="4B173F96" w:rsidRPr="005E0E16" w:rsidRDefault="4B173F96">
            <w:pPr>
              <w:rPr>
                <w:lang w:val="de-CH"/>
              </w:rPr>
            </w:pPr>
          </w:p>
          <w:p w14:paraId="7B649A26" w14:textId="1BAE8F12" w:rsidR="00F96BAA" w:rsidRDefault="00F96BAA" w:rsidP="00F96BAA">
            <w:pPr>
              <w:rPr>
                <w:rFonts w:eastAsia="Arial" w:cs="Arial"/>
                <w:lang w:val="de-CH"/>
              </w:rPr>
            </w:pPr>
            <w:r w:rsidRPr="1330D9B2">
              <w:rPr>
                <w:lang w:val="de-CH"/>
              </w:rPr>
              <w:t>Ziel 3:</w:t>
            </w:r>
            <w:r w:rsidR="15482CDB" w:rsidRPr="1330D9B2">
              <w:rPr>
                <w:lang w:val="de-CH"/>
              </w:rPr>
              <w:t xml:space="preserve"> </w:t>
            </w:r>
            <w:r w:rsidR="5E6F751E" w:rsidRPr="1330D9B2">
              <w:rPr>
                <w:rFonts w:eastAsia="Arial" w:cs="Arial"/>
                <w:szCs w:val="22"/>
                <w:lang w:val="de-CH"/>
              </w:rPr>
              <w:t xml:space="preserve">Ich möchte in diesem Projekt eine einfache Fehlerbehandlung implementieren. </w:t>
            </w:r>
            <w:r w:rsidR="5E6F751E" w:rsidRPr="0F12563A">
              <w:rPr>
                <w:rFonts w:eastAsia="Arial" w:cs="Arial"/>
                <w:szCs w:val="22"/>
                <w:lang w:val="de-CH"/>
              </w:rPr>
              <w:t>Es sollte dem Benutzer eine Fehlermeldung anzeigen.</w:t>
            </w:r>
          </w:p>
        </w:tc>
      </w:tr>
      <w:tr w:rsidR="00F96BAA" w:rsidRPr="005E0E16" w14:paraId="2E866211" w14:textId="77777777" w:rsidTr="00801DF1">
        <w:tc>
          <w:tcPr>
            <w:tcW w:w="9055" w:type="dxa"/>
            <w:gridSpan w:val="3"/>
          </w:tcPr>
          <w:p w14:paraId="43FB7D98" w14:textId="0D3DEAB0" w:rsidR="00F96BAA" w:rsidRDefault="00DB660A" w:rsidP="00F96BAA">
            <w:pPr>
              <w:rPr>
                <w:lang w:val="de-CH"/>
              </w:rPr>
            </w:pPr>
            <w:r>
              <w:rPr>
                <w:lang w:val="de-CH"/>
              </w:rPr>
              <w:t>Hitz</w:t>
            </w:r>
            <w:r w:rsidR="00F96BAA">
              <w:rPr>
                <w:lang w:val="de-CH"/>
              </w:rPr>
              <w:t xml:space="preserve">, </w:t>
            </w:r>
            <w:r>
              <w:rPr>
                <w:lang w:val="de-CH"/>
              </w:rPr>
              <w:t>Julian</w:t>
            </w:r>
          </w:p>
          <w:p w14:paraId="220E19B8" w14:textId="77777777" w:rsidR="00F96BAA" w:rsidRDefault="00F96BAA" w:rsidP="00F96BAA">
            <w:pPr>
              <w:rPr>
                <w:lang w:val="de-CH"/>
              </w:rPr>
            </w:pPr>
          </w:p>
          <w:p w14:paraId="11FD7818" w14:textId="3EBF0BA8" w:rsidR="00F96BAA" w:rsidRDefault="00F96BAA" w:rsidP="00F96BAA">
            <w:pPr>
              <w:rPr>
                <w:lang w:val="de-CH"/>
              </w:rPr>
            </w:pPr>
            <w:r>
              <w:rPr>
                <w:lang w:val="de-CH"/>
              </w:rPr>
              <w:t>Ziel 1:</w:t>
            </w:r>
            <w:r w:rsidR="0047155F">
              <w:rPr>
                <w:lang w:val="de-CH"/>
              </w:rPr>
              <w:t xml:space="preserve"> </w:t>
            </w:r>
            <w:r w:rsidR="00FE0D16" w:rsidRPr="00FE0D16">
              <w:rPr>
                <w:lang w:val="de-CH"/>
              </w:rPr>
              <w:t>In diesem Projekt möchte ich eine benutzerfreundliche Oberfläche nach Don Normans Design-Prinzipien erstellen, bei der die wichtigsten Funktionen klar sichtbar und konsistent gestaltet sind und sofortiges Feedback geben, um den Benutzern eine einfache Interaktion zu ermöglichen.</w:t>
            </w:r>
          </w:p>
          <w:p w14:paraId="5DF711C7" w14:textId="1A7A2420" w:rsidR="00FE0D16" w:rsidRDefault="00FE0D16" w:rsidP="00F96BAA">
            <w:pPr>
              <w:rPr>
                <w:lang w:val="de-CH"/>
              </w:rPr>
            </w:pPr>
          </w:p>
          <w:p w14:paraId="43F4F8CD" w14:textId="6DB67999" w:rsidR="00F96BAA" w:rsidRDefault="00F96BAA" w:rsidP="00F96BAA">
            <w:pPr>
              <w:rPr>
                <w:lang w:val="de-CH"/>
              </w:rPr>
            </w:pPr>
            <w:r>
              <w:rPr>
                <w:lang w:val="de-CH"/>
              </w:rPr>
              <w:t>Ziel 2:</w:t>
            </w:r>
            <w:r w:rsidR="0047155F">
              <w:rPr>
                <w:lang w:val="de-CH"/>
              </w:rPr>
              <w:t xml:space="preserve"> </w:t>
            </w:r>
            <w:r w:rsidR="006E4D78">
              <w:rPr>
                <w:lang w:val="de-CH"/>
              </w:rPr>
              <w:t xml:space="preserve">Ich möchte in diesem Projekt </w:t>
            </w:r>
            <w:r w:rsidR="00563F83">
              <w:rPr>
                <w:lang w:val="de-CH"/>
              </w:rPr>
              <w:t xml:space="preserve">mindestens </w:t>
            </w:r>
            <w:r w:rsidR="00884F5E">
              <w:rPr>
                <w:lang w:val="de-CH"/>
              </w:rPr>
              <w:t xml:space="preserve">3 </w:t>
            </w:r>
            <w:proofErr w:type="spellStart"/>
            <w:r w:rsidR="00884F5E">
              <w:rPr>
                <w:lang w:val="de-CH"/>
              </w:rPr>
              <w:t>Issues</w:t>
            </w:r>
            <w:proofErr w:type="spellEnd"/>
            <w:r w:rsidR="00884F5E">
              <w:rPr>
                <w:lang w:val="de-CH"/>
              </w:rPr>
              <w:t xml:space="preserve"> in </w:t>
            </w:r>
            <w:proofErr w:type="spellStart"/>
            <w:r w:rsidR="00884F5E">
              <w:rPr>
                <w:lang w:val="de-CH"/>
              </w:rPr>
              <w:t>Github</w:t>
            </w:r>
            <w:proofErr w:type="spellEnd"/>
            <w:r w:rsidR="00884F5E">
              <w:rPr>
                <w:lang w:val="de-CH"/>
              </w:rPr>
              <w:t xml:space="preserve"> </w:t>
            </w:r>
            <w:r w:rsidR="00047491">
              <w:rPr>
                <w:lang w:val="de-CH"/>
              </w:rPr>
              <w:t>schliessen</w:t>
            </w:r>
            <w:r w:rsidR="002A1164">
              <w:rPr>
                <w:lang w:val="de-CH"/>
              </w:rPr>
              <w:t>.</w:t>
            </w:r>
          </w:p>
          <w:p w14:paraId="3A4F8701" w14:textId="1B941495" w:rsidR="00E114F4" w:rsidRDefault="00E114F4" w:rsidP="00F96BAA">
            <w:pPr>
              <w:rPr>
                <w:lang w:val="de-CH"/>
              </w:rPr>
            </w:pPr>
          </w:p>
          <w:p w14:paraId="27F9A046" w14:textId="4F79C912" w:rsidR="00F96BAA" w:rsidRDefault="00F96BAA" w:rsidP="00F96BAA">
            <w:pPr>
              <w:rPr>
                <w:lang w:val="de-CH"/>
              </w:rPr>
            </w:pPr>
            <w:r>
              <w:rPr>
                <w:lang w:val="de-CH"/>
              </w:rPr>
              <w:t>Ziel 3:</w:t>
            </w:r>
            <w:r w:rsidR="0047155F">
              <w:rPr>
                <w:lang w:val="de-CH"/>
              </w:rPr>
              <w:t xml:space="preserve"> </w:t>
            </w:r>
            <w:r w:rsidR="000815F1">
              <w:rPr>
                <w:lang w:val="de-CH"/>
              </w:rPr>
              <w:t>Ich möchte in diesem</w:t>
            </w:r>
            <w:r w:rsidR="00A75A67">
              <w:rPr>
                <w:lang w:val="de-CH"/>
              </w:rPr>
              <w:t xml:space="preserve"> Projekt die Coderichtlinien einhalten.</w:t>
            </w:r>
          </w:p>
        </w:tc>
      </w:tr>
    </w:tbl>
    <w:p w14:paraId="746CE856" w14:textId="77777777" w:rsidR="00801DF1" w:rsidRDefault="00801DF1" w:rsidP="00801DF1">
      <w:pPr>
        <w:rPr>
          <w:lang w:val="de-CH"/>
        </w:rPr>
      </w:pPr>
    </w:p>
    <w:sectPr w:rsidR="00801DF1" w:rsidSect="00A7671E">
      <w:footerReference w:type="default" r:id="rId13"/>
      <w:endnotePr>
        <w:numFmt w:val="decimal"/>
      </w:endnotePr>
      <w:pgSz w:w="11899" w:h="16834"/>
      <w:pgMar w:top="1417" w:right="1417" w:bottom="1134" w:left="1417" w:header="54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DD2E2" w14:textId="77777777" w:rsidR="00041E5E" w:rsidRDefault="00041E5E">
      <w:r>
        <w:separator/>
      </w:r>
    </w:p>
  </w:endnote>
  <w:endnote w:type="continuationSeparator" w:id="0">
    <w:p w14:paraId="2EF8854C" w14:textId="77777777" w:rsidR="00041E5E" w:rsidRDefault="00041E5E">
      <w:r>
        <w:continuationSeparator/>
      </w:r>
    </w:p>
  </w:endnote>
  <w:endnote w:type="continuationNotice" w:id="1">
    <w:p w14:paraId="204EDA58" w14:textId="77777777" w:rsidR="00C80707" w:rsidRDefault="00C807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DA11" w14:textId="77777777" w:rsidR="00202C3F" w:rsidRPr="00F5385A" w:rsidRDefault="00186767" w:rsidP="00A20D2F">
    <w:pPr>
      <w:pStyle w:val="Fuzeile"/>
      <w:tabs>
        <w:tab w:val="clear" w:pos="8640"/>
        <w:tab w:val="right" w:pos="9356"/>
      </w:tabs>
      <w:rPr>
        <w:lang w:val="de-CH"/>
      </w:rPr>
    </w:pPr>
    <w:r>
      <w:rPr>
        <w:rFonts w:cs="Arial"/>
        <w:noProof/>
      </w:rPr>
      <w:pict w14:anchorId="5940C97F">
        <v:rect id="_x0000_i1025" alt="" style="width:466.65pt;height:.05pt;mso-width-percent:0;mso-height-percent:0;mso-width-percent:0;mso-height-percent:0" o:hralign="center" o:hrstd="t" o:hrnoshade="t" o:hr="t" fillcolor="gray" stroked="f"/>
      </w:pict>
    </w:r>
    <w:r w:rsidR="00C14AEB" w:rsidRPr="00F5385A">
      <w:rPr>
        <w:lang w:val="de-CH"/>
      </w:rPr>
      <w:tab/>
    </w:r>
    <w:r w:rsidR="004D5CBC" w:rsidRPr="00F5385A">
      <w:rPr>
        <w:lang w:val="de-CH"/>
      </w:rPr>
      <w:tab/>
    </w:r>
    <w:r w:rsidR="00BA58B5" w:rsidRPr="00202C3F">
      <w:rPr>
        <w:rStyle w:val="Seitenzahl"/>
      </w:rPr>
      <w:fldChar w:fldCharType="begin"/>
    </w:r>
    <w:r w:rsidR="004D5CBC" w:rsidRPr="00F5385A">
      <w:rPr>
        <w:rStyle w:val="Seitenzahl"/>
        <w:lang w:val="de-CH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F5385A">
      <w:rPr>
        <w:rStyle w:val="Seitenzahl"/>
        <w:lang w:val="de-CH"/>
      </w:rPr>
      <w:t>1</w:t>
    </w:r>
    <w:r w:rsidR="00BA58B5" w:rsidRPr="00202C3F">
      <w:rPr>
        <w:rStyle w:val="Seitenzahl"/>
      </w:rPr>
      <w:fldChar w:fldCharType="end"/>
    </w:r>
    <w:r w:rsidR="004D5CBC" w:rsidRPr="00F5385A">
      <w:rPr>
        <w:rStyle w:val="Seitenzahl"/>
        <w:lang w:val="de-CH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F5385A">
      <w:rPr>
        <w:rStyle w:val="Seitenzahl"/>
        <w:lang w:val="de-CH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F5385A">
      <w:rPr>
        <w:rStyle w:val="Seitenzahl"/>
        <w:lang w:val="de-CH"/>
      </w:rPr>
      <w:t>1</w:t>
    </w:r>
    <w:r w:rsidR="00BA58B5" w:rsidRPr="00202C3F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A642B" w14:textId="77777777" w:rsidR="00041E5E" w:rsidRDefault="00041E5E">
      <w:r>
        <w:separator/>
      </w:r>
    </w:p>
  </w:footnote>
  <w:footnote w:type="continuationSeparator" w:id="0">
    <w:p w14:paraId="79E47032" w14:textId="77777777" w:rsidR="00041E5E" w:rsidRDefault="00041E5E">
      <w:r>
        <w:continuationSeparator/>
      </w:r>
    </w:p>
  </w:footnote>
  <w:footnote w:type="continuationNotice" w:id="1">
    <w:p w14:paraId="6383E98D" w14:textId="77777777" w:rsidR="00C80707" w:rsidRDefault="00C807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AD669"/>
    <w:multiLevelType w:val="hybridMultilevel"/>
    <w:tmpl w:val="FFFFFFFF"/>
    <w:lvl w:ilvl="0" w:tplc="3E325406">
      <w:start w:val="3"/>
      <w:numFmt w:val="decimal"/>
      <w:lvlText w:val="%1."/>
      <w:lvlJc w:val="left"/>
      <w:pPr>
        <w:ind w:left="720" w:hanging="360"/>
      </w:pPr>
    </w:lvl>
    <w:lvl w:ilvl="1" w:tplc="EA626B36">
      <w:start w:val="1"/>
      <w:numFmt w:val="lowerLetter"/>
      <w:lvlText w:val="%2."/>
      <w:lvlJc w:val="left"/>
      <w:pPr>
        <w:ind w:left="1440" w:hanging="360"/>
      </w:pPr>
    </w:lvl>
    <w:lvl w:ilvl="2" w:tplc="8040A7E2">
      <w:start w:val="1"/>
      <w:numFmt w:val="lowerRoman"/>
      <w:lvlText w:val="%3."/>
      <w:lvlJc w:val="right"/>
      <w:pPr>
        <w:ind w:left="2160" w:hanging="180"/>
      </w:pPr>
    </w:lvl>
    <w:lvl w:ilvl="3" w:tplc="1DE64BAA">
      <w:start w:val="1"/>
      <w:numFmt w:val="decimal"/>
      <w:lvlText w:val="%4."/>
      <w:lvlJc w:val="left"/>
      <w:pPr>
        <w:ind w:left="2880" w:hanging="360"/>
      </w:pPr>
    </w:lvl>
    <w:lvl w:ilvl="4" w:tplc="43521AE4">
      <w:start w:val="1"/>
      <w:numFmt w:val="lowerLetter"/>
      <w:lvlText w:val="%5."/>
      <w:lvlJc w:val="left"/>
      <w:pPr>
        <w:ind w:left="3600" w:hanging="360"/>
      </w:pPr>
    </w:lvl>
    <w:lvl w:ilvl="5" w:tplc="13F8576C">
      <w:start w:val="1"/>
      <w:numFmt w:val="lowerRoman"/>
      <w:lvlText w:val="%6."/>
      <w:lvlJc w:val="right"/>
      <w:pPr>
        <w:ind w:left="4320" w:hanging="180"/>
      </w:pPr>
    </w:lvl>
    <w:lvl w:ilvl="6" w:tplc="2D5A3884">
      <w:start w:val="1"/>
      <w:numFmt w:val="decimal"/>
      <w:lvlText w:val="%7."/>
      <w:lvlJc w:val="left"/>
      <w:pPr>
        <w:ind w:left="5040" w:hanging="360"/>
      </w:pPr>
    </w:lvl>
    <w:lvl w:ilvl="7" w:tplc="766A3CA0">
      <w:start w:val="1"/>
      <w:numFmt w:val="lowerLetter"/>
      <w:lvlText w:val="%8."/>
      <w:lvlJc w:val="left"/>
      <w:pPr>
        <w:ind w:left="5760" w:hanging="360"/>
      </w:pPr>
    </w:lvl>
    <w:lvl w:ilvl="8" w:tplc="331873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00119"/>
    <w:multiLevelType w:val="hybridMultilevel"/>
    <w:tmpl w:val="FFFFFFFF"/>
    <w:lvl w:ilvl="0" w:tplc="E550DA80">
      <w:start w:val="3"/>
      <w:numFmt w:val="decimal"/>
      <w:lvlText w:val="%1."/>
      <w:lvlJc w:val="left"/>
      <w:pPr>
        <w:ind w:left="720" w:hanging="360"/>
      </w:pPr>
    </w:lvl>
    <w:lvl w:ilvl="1" w:tplc="E6C498F0">
      <w:start w:val="1"/>
      <w:numFmt w:val="lowerLetter"/>
      <w:lvlText w:val="%2."/>
      <w:lvlJc w:val="left"/>
      <w:pPr>
        <w:ind w:left="1440" w:hanging="360"/>
      </w:pPr>
    </w:lvl>
    <w:lvl w:ilvl="2" w:tplc="B4387384">
      <w:start w:val="1"/>
      <w:numFmt w:val="lowerRoman"/>
      <w:lvlText w:val="%3."/>
      <w:lvlJc w:val="right"/>
      <w:pPr>
        <w:ind w:left="2160" w:hanging="180"/>
      </w:pPr>
    </w:lvl>
    <w:lvl w:ilvl="3" w:tplc="FE7A304E">
      <w:start w:val="1"/>
      <w:numFmt w:val="decimal"/>
      <w:lvlText w:val="%4."/>
      <w:lvlJc w:val="left"/>
      <w:pPr>
        <w:ind w:left="2880" w:hanging="360"/>
      </w:pPr>
    </w:lvl>
    <w:lvl w:ilvl="4" w:tplc="72DA77BC">
      <w:start w:val="1"/>
      <w:numFmt w:val="lowerLetter"/>
      <w:lvlText w:val="%5."/>
      <w:lvlJc w:val="left"/>
      <w:pPr>
        <w:ind w:left="3600" w:hanging="360"/>
      </w:pPr>
    </w:lvl>
    <w:lvl w:ilvl="5" w:tplc="F702C4E4">
      <w:start w:val="1"/>
      <w:numFmt w:val="lowerRoman"/>
      <w:lvlText w:val="%6."/>
      <w:lvlJc w:val="right"/>
      <w:pPr>
        <w:ind w:left="4320" w:hanging="180"/>
      </w:pPr>
    </w:lvl>
    <w:lvl w:ilvl="6" w:tplc="EDC89318">
      <w:start w:val="1"/>
      <w:numFmt w:val="decimal"/>
      <w:lvlText w:val="%7."/>
      <w:lvlJc w:val="left"/>
      <w:pPr>
        <w:ind w:left="5040" w:hanging="360"/>
      </w:pPr>
    </w:lvl>
    <w:lvl w:ilvl="7" w:tplc="697AE110">
      <w:start w:val="1"/>
      <w:numFmt w:val="lowerLetter"/>
      <w:lvlText w:val="%8."/>
      <w:lvlJc w:val="left"/>
      <w:pPr>
        <w:ind w:left="5760" w:hanging="360"/>
      </w:pPr>
    </w:lvl>
    <w:lvl w:ilvl="8" w:tplc="A16A08F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0A0D4"/>
    <w:multiLevelType w:val="hybridMultilevel"/>
    <w:tmpl w:val="FFFFFFFF"/>
    <w:lvl w:ilvl="0" w:tplc="047C782C">
      <w:start w:val="6"/>
      <w:numFmt w:val="decimal"/>
      <w:lvlText w:val="%1."/>
      <w:lvlJc w:val="left"/>
      <w:pPr>
        <w:ind w:left="720" w:hanging="360"/>
      </w:pPr>
    </w:lvl>
    <w:lvl w:ilvl="1" w:tplc="9C1A2620">
      <w:start w:val="1"/>
      <w:numFmt w:val="lowerLetter"/>
      <w:lvlText w:val="%2."/>
      <w:lvlJc w:val="left"/>
      <w:pPr>
        <w:ind w:left="1440" w:hanging="360"/>
      </w:pPr>
    </w:lvl>
    <w:lvl w:ilvl="2" w:tplc="1FC87E3C">
      <w:start w:val="1"/>
      <w:numFmt w:val="lowerRoman"/>
      <w:lvlText w:val="%3."/>
      <w:lvlJc w:val="right"/>
      <w:pPr>
        <w:ind w:left="2160" w:hanging="180"/>
      </w:pPr>
    </w:lvl>
    <w:lvl w:ilvl="3" w:tplc="417C9540">
      <w:start w:val="1"/>
      <w:numFmt w:val="decimal"/>
      <w:lvlText w:val="%4."/>
      <w:lvlJc w:val="left"/>
      <w:pPr>
        <w:ind w:left="2880" w:hanging="360"/>
      </w:pPr>
    </w:lvl>
    <w:lvl w:ilvl="4" w:tplc="358EEBF4">
      <w:start w:val="1"/>
      <w:numFmt w:val="lowerLetter"/>
      <w:lvlText w:val="%5."/>
      <w:lvlJc w:val="left"/>
      <w:pPr>
        <w:ind w:left="3600" w:hanging="360"/>
      </w:pPr>
    </w:lvl>
    <w:lvl w:ilvl="5" w:tplc="8580DF2A">
      <w:start w:val="1"/>
      <w:numFmt w:val="lowerRoman"/>
      <w:lvlText w:val="%6."/>
      <w:lvlJc w:val="right"/>
      <w:pPr>
        <w:ind w:left="4320" w:hanging="180"/>
      </w:pPr>
    </w:lvl>
    <w:lvl w:ilvl="6" w:tplc="E676C830">
      <w:start w:val="1"/>
      <w:numFmt w:val="decimal"/>
      <w:lvlText w:val="%7."/>
      <w:lvlJc w:val="left"/>
      <w:pPr>
        <w:ind w:left="5040" w:hanging="360"/>
      </w:pPr>
    </w:lvl>
    <w:lvl w:ilvl="7" w:tplc="5C1C32EA">
      <w:start w:val="1"/>
      <w:numFmt w:val="lowerLetter"/>
      <w:lvlText w:val="%8."/>
      <w:lvlJc w:val="left"/>
      <w:pPr>
        <w:ind w:left="5760" w:hanging="360"/>
      </w:pPr>
    </w:lvl>
    <w:lvl w:ilvl="8" w:tplc="BE1CAB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BD73E"/>
    <w:multiLevelType w:val="hybridMultilevel"/>
    <w:tmpl w:val="FFFFFFFF"/>
    <w:lvl w:ilvl="0" w:tplc="45CADA8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6E7C1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546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61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8E5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16A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562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0E6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4A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9FDC3"/>
    <w:multiLevelType w:val="hybridMultilevel"/>
    <w:tmpl w:val="FFFFFFFF"/>
    <w:lvl w:ilvl="0" w:tplc="84C4F846">
      <w:start w:val="7"/>
      <w:numFmt w:val="decimal"/>
      <w:lvlText w:val="%1."/>
      <w:lvlJc w:val="left"/>
      <w:pPr>
        <w:ind w:left="720" w:hanging="360"/>
      </w:pPr>
    </w:lvl>
    <w:lvl w:ilvl="1" w:tplc="5D7AAA8E">
      <w:start w:val="1"/>
      <w:numFmt w:val="lowerLetter"/>
      <w:lvlText w:val="%2."/>
      <w:lvlJc w:val="left"/>
      <w:pPr>
        <w:ind w:left="1440" w:hanging="360"/>
      </w:pPr>
    </w:lvl>
    <w:lvl w:ilvl="2" w:tplc="749CF5AA">
      <w:start w:val="1"/>
      <w:numFmt w:val="lowerRoman"/>
      <w:lvlText w:val="%3."/>
      <w:lvlJc w:val="right"/>
      <w:pPr>
        <w:ind w:left="2160" w:hanging="180"/>
      </w:pPr>
    </w:lvl>
    <w:lvl w:ilvl="3" w:tplc="2586F062">
      <w:start w:val="1"/>
      <w:numFmt w:val="decimal"/>
      <w:lvlText w:val="%4."/>
      <w:lvlJc w:val="left"/>
      <w:pPr>
        <w:ind w:left="2880" w:hanging="360"/>
      </w:pPr>
    </w:lvl>
    <w:lvl w:ilvl="4" w:tplc="63AE787C">
      <w:start w:val="1"/>
      <w:numFmt w:val="lowerLetter"/>
      <w:lvlText w:val="%5."/>
      <w:lvlJc w:val="left"/>
      <w:pPr>
        <w:ind w:left="3600" w:hanging="360"/>
      </w:pPr>
    </w:lvl>
    <w:lvl w:ilvl="5" w:tplc="A1B63686">
      <w:start w:val="1"/>
      <w:numFmt w:val="lowerRoman"/>
      <w:lvlText w:val="%6."/>
      <w:lvlJc w:val="right"/>
      <w:pPr>
        <w:ind w:left="4320" w:hanging="180"/>
      </w:pPr>
    </w:lvl>
    <w:lvl w:ilvl="6" w:tplc="15E8E536">
      <w:start w:val="1"/>
      <w:numFmt w:val="decimal"/>
      <w:lvlText w:val="%7."/>
      <w:lvlJc w:val="left"/>
      <w:pPr>
        <w:ind w:left="5040" w:hanging="360"/>
      </w:pPr>
    </w:lvl>
    <w:lvl w:ilvl="7" w:tplc="F01AB770">
      <w:start w:val="1"/>
      <w:numFmt w:val="lowerLetter"/>
      <w:lvlText w:val="%8."/>
      <w:lvlJc w:val="left"/>
      <w:pPr>
        <w:ind w:left="5760" w:hanging="360"/>
      </w:pPr>
    </w:lvl>
    <w:lvl w:ilvl="8" w:tplc="E85A77E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FDD18"/>
    <w:multiLevelType w:val="hybridMultilevel"/>
    <w:tmpl w:val="FFFFFFFF"/>
    <w:lvl w:ilvl="0" w:tplc="6D2A4AB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4B7EB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A63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C7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CD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C1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145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6E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BC991"/>
    <w:multiLevelType w:val="hybridMultilevel"/>
    <w:tmpl w:val="FFFFFFFF"/>
    <w:lvl w:ilvl="0" w:tplc="B7FE2940">
      <w:start w:val="7"/>
      <w:numFmt w:val="decimal"/>
      <w:lvlText w:val="%1."/>
      <w:lvlJc w:val="left"/>
      <w:pPr>
        <w:ind w:left="720" w:hanging="360"/>
      </w:pPr>
    </w:lvl>
    <w:lvl w:ilvl="1" w:tplc="DD00C792">
      <w:start w:val="1"/>
      <w:numFmt w:val="lowerLetter"/>
      <w:lvlText w:val="%2."/>
      <w:lvlJc w:val="left"/>
      <w:pPr>
        <w:ind w:left="1440" w:hanging="360"/>
      </w:pPr>
    </w:lvl>
    <w:lvl w:ilvl="2" w:tplc="B0B489F8">
      <w:start w:val="1"/>
      <w:numFmt w:val="lowerRoman"/>
      <w:lvlText w:val="%3."/>
      <w:lvlJc w:val="right"/>
      <w:pPr>
        <w:ind w:left="2160" w:hanging="180"/>
      </w:pPr>
    </w:lvl>
    <w:lvl w:ilvl="3" w:tplc="53E4B5BE">
      <w:start w:val="1"/>
      <w:numFmt w:val="decimal"/>
      <w:lvlText w:val="%4."/>
      <w:lvlJc w:val="left"/>
      <w:pPr>
        <w:ind w:left="2880" w:hanging="360"/>
      </w:pPr>
    </w:lvl>
    <w:lvl w:ilvl="4" w:tplc="C14E4A68">
      <w:start w:val="1"/>
      <w:numFmt w:val="lowerLetter"/>
      <w:lvlText w:val="%5."/>
      <w:lvlJc w:val="left"/>
      <w:pPr>
        <w:ind w:left="3600" w:hanging="360"/>
      </w:pPr>
    </w:lvl>
    <w:lvl w:ilvl="5" w:tplc="E3805598">
      <w:start w:val="1"/>
      <w:numFmt w:val="lowerRoman"/>
      <w:lvlText w:val="%6."/>
      <w:lvlJc w:val="right"/>
      <w:pPr>
        <w:ind w:left="4320" w:hanging="180"/>
      </w:pPr>
    </w:lvl>
    <w:lvl w:ilvl="6" w:tplc="0D5286A6">
      <w:start w:val="1"/>
      <w:numFmt w:val="decimal"/>
      <w:lvlText w:val="%7."/>
      <w:lvlJc w:val="left"/>
      <w:pPr>
        <w:ind w:left="5040" w:hanging="360"/>
      </w:pPr>
    </w:lvl>
    <w:lvl w:ilvl="7" w:tplc="2648DDF4">
      <w:start w:val="1"/>
      <w:numFmt w:val="lowerLetter"/>
      <w:lvlText w:val="%8."/>
      <w:lvlJc w:val="left"/>
      <w:pPr>
        <w:ind w:left="5760" w:hanging="360"/>
      </w:pPr>
    </w:lvl>
    <w:lvl w:ilvl="8" w:tplc="95405E5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75027"/>
    <w:multiLevelType w:val="hybridMultilevel"/>
    <w:tmpl w:val="FFFFFFFF"/>
    <w:lvl w:ilvl="0" w:tplc="CAFE078C">
      <w:start w:val="2"/>
      <w:numFmt w:val="decimal"/>
      <w:lvlText w:val="%1."/>
      <w:lvlJc w:val="left"/>
      <w:pPr>
        <w:ind w:left="720" w:hanging="360"/>
      </w:pPr>
    </w:lvl>
    <w:lvl w:ilvl="1" w:tplc="F7AA000E">
      <w:start w:val="1"/>
      <w:numFmt w:val="lowerLetter"/>
      <w:lvlText w:val="%2."/>
      <w:lvlJc w:val="left"/>
      <w:pPr>
        <w:ind w:left="1440" w:hanging="360"/>
      </w:pPr>
    </w:lvl>
    <w:lvl w:ilvl="2" w:tplc="7B54B808">
      <w:start w:val="1"/>
      <w:numFmt w:val="lowerRoman"/>
      <w:lvlText w:val="%3."/>
      <w:lvlJc w:val="right"/>
      <w:pPr>
        <w:ind w:left="2160" w:hanging="180"/>
      </w:pPr>
    </w:lvl>
    <w:lvl w:ilvl="3" w:tplc="AAE45F56">
      <w:start w:val="1"/>
      <w:numFmt w:val="decimal"/>
      <w:lvlText w:val="%4."/>
      <w:lvlJc w:val="left"/>
      <w:pPr>
        <w:ind w:left="2880" w:hanging="360"/>
      </w:pPr>
    </w:lvl>
    <w:lvl w:ilvl="4" w:tplc="DCBCB94C">
      <w:start w:val="1"/>
      <w:numFmt w:val="lowerLetter"/>
      <w:lvlText w:val="%5."/>
      <w:lvlJc w:val="left"/>
      <w:pPr>
        <w:ind w:left="3600" w:hanging="360"/>
      </w:pPr>
    </w:lvl>
    <w:lvl w:ilvl="5" w:tplc="32CC3A82">
      <w:start w:val="1"/>
      <w:numFmt w:val="lowerRoman"/>
      <w:lvlText w:val="%6."/>
      <w:lvlJc w:val="right"/>
      <w:pPr>
        <w:ind w:left="4320" w:hanging="180"/>
      </w:pPr>
    </w:lvl>
    <w:lvl w:ilvl="6" w:tplc="FDAAEA8C">
      <w:start w:val="1"/>
      <w:numFmt w:val="decimal"/>
      <w:lvlText w:val="%7."/>
      <w:lvlJc w:val="left"/>
      <w:pPr>
        <w:ind w:left="5040" w:hanging="360"/>
      </w:pPr>
    </w:lvl>
    <w:lvl w:ilvl="7" w:tplc="8112FD26">
      <w:start w:val="1"/>
      <w:numFmt w:val="lowerLetter"/>
      <w:lvlText w:val="%8."/>
      <w:lvlJc w:val="left"/>
      <w:pPr>
        <w:ind w:left="5760" w:hanging="360"/>
      </w:pPr>
    </w:lvl>
    <w:lvl w:ilvl="8" w:tplc="5FD84D5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2D6F6"/>
    <w:multiLevelType w:val="hybridMultilevel"/>
    <w:tmpl w:val="FFFFFFFF"/>
    <w:lvl w:ilvl="0" w:tplc="D21AE722">
      <w:start w:val="4"/>
      <w:numFmt w:val="decimal"/>
      <w:lvlText w:val="%1."/>
      <w:lvlJc w:val="left"/>
      <w:pPr>
        <w:ind w:left="720" w:hanging="360"/>
      </w:pPr>
    </w:lvl>
    <w:lvl w:ilvl="1" w:tplc="9F6A3A56">
      <w:start w:val="1"/>
      <w:numFmt w:val="lowerLetter"/>
      <w:lvlText w:val="%2."/>
      <w:lvlJc w:val="left"/>
      <w:pPr>
        <w:ind w:left="1440" w:hanging="360"/>
      </w:pPr>
    </w:lvl>
    <w:lvl w:ilvl="2" w:tplc="82FEEF72">
      <w:start w:val="1"/>
      <w:numFmt w:val="lowerRoman"/>
      <w:lvlText w:val="%3."/>
      <w:lvlJc w:val="right"/>
      <w:pPr>
        <w:ind w:left="2160" w:hanging="180"/>
      </w:pPr>
    </w:lvl>
    <w:lvl w:ilvl="3" w:tplc="82127AB2">
      <w:start w:val="1"/>
      <w:numFmt w:val="decimal"/>
      <w:lvlText w:val="%4."/>
      <w:lvlJc w:val="left"/>
      <w:pPr>
        <w:ind w:left="2880" w:hanging="360"/>
      </w:pPr>
    </w:lvl>
    <w:lvl w:ilvl="4" w:tplc="8CE2381C">
      <w:start w:val="1"/>
      <w:numFmt w:val="lowerLetter"/>
      <w:lvlText w:val="%5."/>
      <w:lvlJc w:val="left"/>
      <w:pPr>
        <w:ind w:left="3600" w:hanging="360"/>
      </w:pPr>
    </w:lvl>
    <w:lvl w:ilvl="5" w:tplc="16201C2A">
      <w:start w:val="1"/>
      <w:numFmt w:val="lowerRoman"/>
      <w:lvlText w:val="%6."/>
      <w:lvlJc w:val="right"/>
      <w:pPr>
        <w:ind w:left="4320" w:hanging="180"/>
      </w:pPr>
    </w:lvl>
    <w:lvl w:ilvl="6" w:tplc="CAF0CE88">
      <w:start w:val="1"/>
      <w:numFmt w:val="decimal"/>
      <w:lvlText w:val="%7."/>
      <w:lvlJc w:val="left"/>
      <w:pPr>
        <w:ind w:left="5040" w:hanging="360"/>
      </w:pPr>
    </w:lvl>
    <w:lvl w:ilvl="7" w:tplc="EFAE6936">
      <w:start w:val="1"/>
      <w:numFmt w:val="lowerLetter"/>
      <w:lvlText w:val="%8."/>
      <w:lvlJc w:val="left"/>
      <w:pPr>
        <w:ind w:left="5760" w:hanging="360"/>
      </w:pPr>
    </w:lvl>
    <w:lvl w:ilvl="8" w:tplc="D09C9C1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05E6A"/>
    <w:multiLevelType w:val="hybridMultilevel"/>
    <w:tmpl w:val="FFFFFFFF"/>
    <w:lvl w:ilvl="0" w:tplc="C5E22124">
      <w:start w:val="5"/>
      <w:numFmt w:val="decimal"/>
      <w:lvlText w:val="%1."/>
      <w:lvlJc w:val="left"/>
      <w:pPr>
        <w:ind w:left="720" w:hanging="360"/>
      </w:pPr>
    </w:lvl>
    <w:lvl w:ilvl="1" w:tplc="B76C5AB8">
      <w:start w:val="1"/>
      <w:numFmt w:val="lowerLetter"/>
      <w:lvlText w:val="%2."/>
      <w:lvlJc w:val="left"/>
      <w:pPr>
        <w:ind w:left="1440" w:hanging="360"/>
      </w:pPr>
    </w:lvl>
    <w:lvl w:ilvl="2" w:tplc="A950098E">
      <w:start w:val="1"/>
      <w:numFmt w:val="lowerRoman"/>
      <w:lvlText w:val="%3."/>
      <w:lvlJc w:val="right"/>
      <w:pPr>
        <w:ind w:left="2160" w:hanging="180"/>
      </w:pPr>
    </w:lvl>
    <w:lvl w:ilvl="3" w:tplc="11B2188C">
      <w:start w:val="1"/>
      <w:numFmt w:val="decimal"/>
      <w:lvlText w:val="%4."/>
      <w:lvlJc w:val="left"/>
      <w:pPr>
        <w:ind w:left="2880" w:hanging="360"/>
      </w:pPr>
    </w:lvl>
    <w:lvl w:ilvl="4" w:tplc="2FE4CA1C">
      <w:start w:val="1"/>
      <w:numFmt w:val="lowerLetter"/>
      <w:lvlText w:val="%5."/>
      <w:lvlJc w:val="left"/>
      <w:pPr>
        <w:ind w:left="3600" w:hanging="360"/>
      </w:pPr>
    </w:lvl>
    <w:lvl w:ilvl="5" w:tplc="45FC6A94">
      <w:start w:val="1"/>
      <w:numFmt w:val="lowerRoman"/>
      <w:lvlText w:val="%6."/>
      <w:lvlJc w:val="right"/>
      <w:pPr>
        <w:ind w:left="4320" w:hanging="180"/>
      </w:pPr>
    </w:lvl>
    <w:lvl w:ilvl="6" w:tplc="4B0EB1DC">
      <w:start w:val="1"/>
      <w:numFmt w:val="decimal"/>
      <w:lvlText w:val="%7."/>
      <w:lvlJc w:val="left"/>
      <w:pPr>
        <w:ind w:left="5040" w:hanging="360"/>
      </w:pPr>
    </w:lvl>
    <w:lvl w:ilvl="7" w:tplc="EBB652C2">
      <w:start w:val="1"/>
      <w:numFmt w:val="lowerLetter"/>
      <w:lvlText w:val="%8."/>
      <w:lvlJc w:val="left"/>
      <w:pPr>
        <w:ind w:left="5760" w:hanging="360"/>
      </w:pPr>
    </w:lvl>
    <w:lvl w:ilvl="8" w:tplc="45C4FD2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B4F15"/>
    <w:multiLevelType w:val="hybridMultilevel"/>
    <w:tmpl w:val="FFFFFFFF"/>
    <w:lvl w:ilvl="0" w:tplc="B99898E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C4604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4E0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A9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0E6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A4A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27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7A8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0B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DB49"/>
    <w:multiLevelType w:val="hybridMultilevel"/>
    <w:tmpl w:val="FFFFFFFF"/>
    <w:lvl w:ilvl="0" w:tplc="3732DD3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58426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66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5A0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6C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A6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ED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61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69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AADE1"/>
    <w:multiLevelType w:val="hybridMultilevel"/>
    <w:tmpl w:val="FFFFFFFF"/>
    <w:lvl w:ilvl="0" w:tplc="11BA5DB2">
      <w:start w:val="6"/>
      <w:numFmt w:val="decimal"/>
      <w:lvlText w:val="%1."/>
      <w:lvlJc w:val="left"/>
      <w:pPr>
        <w:ind w:left="720" w:hanging="360"/>
      </w:pPr>
    </w:lvl>
    <w:lvl w:ilvl="1" w:tplc="EB664E6E">
      <w:start w:val="1"/>
      <w:numFmt w:val="lowerLetter"/>
      <w:lvlText w:val="%2."/>
      <w:lvlJc w:val="left"/>
      <w:pPr>
        <w:ind w:left="1440" w:hanging="360"/>
      </w:pPr>
    </w:lvl>
    <w:lvl w:ilvl="2" w:tplc="5344D248">
      <w:start w:val="1"/>
      <w:numFmt w:val="lowerRoman"/>
      <w:lvlText w:val="%3."/>
      <w:lvlJc w:val="right"/>
      <w:pPr>
        <w:ind w:left="2160" w:hanging="180"/>
      </w:pPr>
    </w:lvl>
    <w:lvl w:ilvl="3" w:tplc="B500560C">
      <w:start w:val="1"/>
      <w:numFmt w:val="decimal"/>
      <w:lvlText w:val="%4."/>
      <w:lvlJc w:val="left"/>
      <w:pPr>
        <w:ind w:left="2880" w:hanging="360"/>
      </w:pPr>
    </w:lvl>
    <w:lvl w:ilvl="4" w:tplc="76643710">
      <w:start w:val="1"/>
      <w:numFmt w:val="lowerLetter"/>
      <w:lvlText w:val="%5."/>
      <w:lvlJc w:val="left"/>
      <w:pPr>
        <w:ind w:left="3600" w:hanging="360"/>
      </w:pPr>
    </w:lvl>
    <w:lvl w:ilvl="5" w:tplc="B948B534">
      <w:start w:val="1"/>
      <w:numFmt w:val="lowerRoman"/>
      <w:lvlText w:val="%6."/>
      <w:lvlJc w:val="right"/>
      <w:pPr>
        <w:ind w:left="4320" w:hanging="180"/>
      </w:pPr>
    </w:lvl>
    <w:lvl w:ilvl="6" w:tplc="14F0AA90">
      <w:start w:val="1"/>
      <w:numFmt w:val="decimal"/>
      <w:lvlText w:val="%7."/>
      <w:lvlJc w:val="left"/>
      <w:pPr>
        <w:ind w:left="5040" w:hanging="360"/>
      </w:pPr>
    </w:lvl>
    <w:lvl w:ilvl="7" w:tplc="E7183A6A">
      <w:start w:val="1"/>
      <w:numFmt w:val="lowerLetter"/>
      <w:lvlText w:val="%8."/>
      <w:lvlJc w:val="left"/>
      <w:pPr>
        <w:ind w:left="5760" w:hanging="360"/>
      </w:pPr>
    </w:lvl>
    <w:lvl w:ilvl="8" w:tplc="580E871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9B1D0"/>
    <w:multiLevelType w:val="hybridMultilevel"/>
    <w:tmpl w:val="FFFFFFFF"/>
    <w:lvl w:ilvl="0" w:tplc="F5A43BAA">
      <w:start w:val="2"/>
      <w:numFmt w:val="decimal"/>
      <w:lvlText w:val="%1."/>
      <w:lvlJc w:val="left"/>
      <w:pPr>
        <w:ind w:left="720" w:hanging="360"/>
      </w:pPr>
    </w:lvl>
    <w:lvl w:ilvl="1" w:tplc="538C97E8">
      <w:start w:val="1"/>
      <w:numFmt w:val="lowerLetter"/>
      <w:lvlText w:val="%2."/>
      <w:lvlJc w:val="left"/>
      <w:pPr>
        <w:ind w:left="1440" w:hanging="360"/>
      </w:pPr>
    </w:lvl>
    <w:lvl w:ilvl="2" w:tplc="3A067754">
      <w:start w:val="1"/>
      <w:numFmt w:val="lowerRoman"/>
      <w:lvlText w:val="%3."/>
      <w:lvlJc w:val="right"/>
      <w:pPr>
        <w:ind w:left="2160" w:hanging="180"/>
      </w:pPr>
    </w:lvl>
    <w:lvl w:ilvl="3" w:tplc="3D28A898">
      <w:start w:val="1"/>
      <w:numFmt w:val="decimal"/>
      <w:lvlText w:val="%4."/>
      <w:lvlJc w:val="left"/>
      <w:pPr>
        <w:ind w:left="2880" w:hanging="360"/>
      </w:pPr>
    </w:lvl>
    <w:lvl w:ilvl="4" w:tplc="7312DD32">
      <w:start w:val="1"/>
      <w:numFmt w:val="lowerLetter"/>
      <w:lvlText w:val="%5."/>
      <w:lvlJc w:val="left"/>
      <w:pPr>
        <w:ind w:left="3600" w:hanging="360"/>
      </w:pPr>
    </w:lvl>
    <w:lvl w:ilvl="5" w:tplc="61709848">
      <w:start w:val="1"/>
      <w:numFmt w:val="lowerRoman"/>
      <w:lvlText w:val="%6."/>
      <w:lvlJc w:val="right"/>
      <w:pPr>
        <w:ind w:left="4320" w:hanging="180"/>
      </w:pPr>
    </w:lvl>
    <w:lvl w:ilvl="6" w:tplc="8A602AC0">
      <w:start w:val="1"/>
      <w:numFmt w:val="decimal"/>
      <w:lvlText w:val="%7."/>
      <w:lvlJc w:val="left"/>
      <w:pPr>
        <w:ind w:left="5040" w:hanging="360"/>
      </w:pPr>
    </w:lvl>
    <w:lvl w:ilvl="7" w:tplc="6704A3CA">
      <w:start w:val="1"/>
      <w:numFmt w:val="lowerLetter"/>
      <w:lvlText w:val="%8."/>
      <w:lvlJc w:val="left"/>
      <w:pPr>
        <w:ind w:left="5760" w:hanging="360"/>
      </w:pPr>
    </w:lvl>
    <w:lvl w:ilvl="8" w:tplc="06F67F4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3C7B1"/>
    <w:multiLevelType w:val="hybridMultilevel"/>
    <w:tmpl w:val="FFFFFFFF"/>
    <w:lvl w:ilvl="0" w:tplc="5ACE03B4">
      <w:start w:val="4"/>
      <w:numFmt w:val="decimal"/>
      <w:lvlText w:val="%1."/>
      <w:lvlJc w:val="left"/>
      <w:pPr>
        <w:ind w:left="720" w:hanging="360"/>
      </w:pPr>
    </w:lvl>
    <w:lvl w:ilvl="1" w:tplc="8F50941A">
      <w:start w:val="1"/>
      <w:numFmt w:val="lowerLetter"/>
      <w:lvlText w:val="%2."/>
      <w:lvlJc w:val="left"/>
      <w:pPr>
        <w:ind w:left="1440" w:hanging="360"/>
      </w:pPr>
    </w:lvl>
    <w:lvl w:ilvl="2" w:tplc="2D36E036">
      <w:start w:val="1"/>
      <w:numFmt w:val="lowerRoman"/>
      <w:lvlText w:val="%3."/>
      <w:lvlJc w:val="right"/>
      <w:pPr>
        <w:ind w:left="2160" w:hanging="180"/>
      </w:pPr>
    </w:lvl>
    <w:lvl w:ilvl="3" w:tplc="1CF65D12">
      <w:start w:val="1"/>
      <w:numFmt w:val="decimal"/>
      <w:lvlText w:val="%4."/>
      <w:lvlJc w:val="left"/>
      <w:pPr>
        <w:ind w:left="2880" w:hanging="360"/>
      </w:pPr>
    </w:lvl>
    <w:lvl w:ilvl="4" w:tplc="D7FC8430">
      <w:start w:val="1"/>
      <w:numFmt w:val="lowerLetter"/>
      <w:lvlText w:val="%5."/>
      <w:lvlJc w:val="left"/>
      <w:pPr>
        <w:ind w:left="3600" w:hanging="360"/>
      </w:pPr>
    </w:lvl>
    <w:lvl w:ilvl="5" w:tplc="AB9AB7D2">
      <w:start w:val="1"/>
      <w:numFmt w:val="lowerRoman"/>
      <w:lvlText w:val="%6."/>
      <w:lvlJc w:val="right"/>
      <w:pPr>
        <w:ind w:left="4320" w:hanging="180"/>
      </w:pPr>
    </w:lvl>
    <w:lvl w:ilvl="6" w:tplc="A36CEB7E">
      <w:start w:val="1"/>
      <w:numFmt w:val="decimal"/>
      <w:lvlText w:val="%7."/>
      <w:lvlJc w:val="left"/>
      <w:pPr>
        <w:ind w:left="5040" w:hanging="360"/>
      </w:pPr>
    </w:lvl>
    <w:lvl w:ilvl="7" w:tplc="D9788BD2">
      <w:start w:val="1"/>
      <w:numFmt w:val="lowerLetter"/>
      <w:lvlText w:val="%8."/>
      <w:lvlJc w:val="left"/>
      <w:pPr>
        <w:ind w:left="5760" w:hanging="360"/>
      </w:pPr>
    </w:lvl>
    <w:lvl w:ilvl="8" w:tplc="6B5645C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11F22"/>
    <w:multiLevelType w:val="hybridMultilevel"/>
    <w:tmpl w:val="FFFFFFFF"/>
    <w:lvl w:ilvl="0" w:tplc="1FAC50EE">
      <w:start w:val="8"/>
      <w:numFmt w:val="decimal"/>
      <w:lvlText w:val="%1."/>
      <w:lvlJc w:val="left"/>
      <w:pPr>
        <w:ind w:left="720" w:hanging="360"/>
      </w:pPr>
    </w:lvl>
    <w:lvl w:ilvl="1" w:tplc="26841DB8">
      <w:start w:val="1"/>
      <w:numFmt w:val="lowerLetter"/>
      <w:lvlText w:val="%2."/>
      <w:lvlJc w:val="left"/>
      <w:pPr>
        <w:ind w:left="1440" w:hanging="360"/>
      </w:pPr>
    </w:lvl>
    <w:lvl w:ilvl="2" w:tplc="7C4CEF0C">
      <w:start w:val="1"/>
      <w:numFmt w:val="lowerRoman"/>
      <w:lvlText w:val="%3."/>
      <w:lvlJc w:val="right"/>
      <w:pPr>
        <w:ind w:left="2160" w:hanging="180"/>
      </w:pPr>
    </w:lvl>
    <w:lvl w:ilvl="3" w:tplc="4FA02242">
      <w:start w:val="1"/>
      <w:numFmt w:val="decimal"/>
      <w:lvlText w:val="%4."/>
      <w:lvlJc w:val="left"/>
      <w:pPr>
        <w:ind w:left="2880" w:hanging="360"/>
      </w:pPr>
    </w:lvl>
    <w:lvl w:ilvl="4" w:tplc="B1F0E500">
      <w:start w:val="1"/>
      <w:numFmt w:val="lowerLetter"/>
      <w:lvlText w:val="%5."/>
      <w:lvlJc w:val="left"/>
      <w:pPr>
        <w:ind w:left="3600" w:hanging="360"/>
      </w:pPr>
    </w:lvl>
    <w:lvl w:ilvl="5" w:tplc="ACA24032">
      <w:start w:val="1"/>
      <w:numFmt w:val="lowerRoman"/>
      <w:lvlText w:val="%6."/>
      <w:lvlJc w:val="right"/>
      <w:pPr>
        <w:ind w:left="4320" w:hanging="180"/>
      </w:pPr>
    </w:lvl>
    <w:lvl w:ilvl="6" w:tplc="1CB0DD0E">
      <w:start w:val="1"/>
      <w:numFmt w:val="decimal"/>
      <w:lvlText w:val="%7."/>
      <w:lvlJc w:val="left"/>
      <w:pPr>
        <w:ind w:left="5040" w:hanging="360"/>
      </w:pPr>
    </w:lvl>
    <w:lvl w:ilvl="7" w:tplc="FE3CF2C0">
      <w:start w:val="1"/>
      <w:numFmt w:val="lowerLetter"/>
      <w:lvlText w:val="%8."/>
      <w:lvlJc w:val="left"/>
      <w:pPr>
        <w:ind w:left="5760" w:hanging="360"/>
      </w:pPr>
    </w:lvl>
    <w:lvl w:ilvl="8" w:tplc="4AFE485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D2AFA"/>
    <w:multiLevelType w:val="hybridMultilevel"/>
    <w:tmpl w:val="FFFFFFFF"/>
    <w:lvl w:ilvl="0" w:tplc="B22001EE">
      <w:start w:val="8"/>
      <w:numFmt w:val="decimal"/>
      <w:lvlText w:val="%1."/>
      <w:lvlJc w:val="left"/>
      <w:pPr>
        <w:ind w:left="720" w:hanging="360"/>
      </w:pPr>
    </w:lvl>
    <w:lvl w:ilvl="1" w:tplc="4300CEEE">
      <w:start w:val="1"/>
      <w:numFmt w:val="lowerLetter"/>
      <w:lvlText w:val="%2."/>
      <w:lvlJc w:val="left"/>
      <w:pPr>
        <w:ind w:left="1440" w:hanging="360"/>
      </w:pPr>
    </w:lvl>
    <w:lvl w:ilvl="2" w:tplc="26E4605C">
      <w:start w:val="1"/>
      <w:numFmt w:val="lowerRoman"/>
      <w:lvlText w:val="%3."/>
      <w:lvlJc w:val="right"/>
      <w:pPr>
        <w:ind w:left="2160" w:hanging="180"/>
      </w:pPr>
    </w:lvl>
    <w:lvl w:ilvl="3" w:tplc="1F020DBC">
      <w:start w:val="1"/>
      <w:numFmt w:val="decimal"/>
      <w:lvlText w:val="%4."/>
      <w:lvlJc w:val="left"/>
      <w:pPr>
        <w:ind w:left="2880" w:hanging="360"/>
      </w:pPr>
    </w:lvl>
    <w:lvl w:ilvl="4" w:tplc="595470EC">
      <w:start w:val="1"/>
      <w:numFmt w:val="lowerLetter"/>
      <w:lvlText w:val="%5."/>
      <w:lvlJc w:val="left"/>
      <w:pPr>
        <w:ind w:left="3600" w:hanging="360"/>
      </w:pPr>
    </w:lvl>
    <w:lvl w:ilvl="5" w:tplc="861C6FEA">
      <w:start w:val="1"/>
      <w:numFmt w:val="lowerRoman"/>
      <w:lvlText w:val="%6."/>
      <w:lvlJc w:val="right"/>
      <w:pPr>
        <w:ind w:left="4320" w:hanging="180"/>
      </w:pPr>
    </w:lvl>
    <w:lvl w:ilvl="6" w:tplc="D1F43330">
      <w:start w:val="1"/>
      <w:numFmt w:val="decimal"/>
      <w:lvlText w:val="%7."/>
      <w:lvlJc w:val="left"/>
      <w:pPr>
        <w:ind w:left="5040" w:hanging="360"/>
      </w:pPr>
    </w:lvl>
    <w:lvl w:ilvl="7" w:tplc="2E5040BE">
      <w:start w:val="1"/>
      <w:numFmt w:val="lowerLetter"/>
      <w:lvlText w:val="%8."/>
      <w:lvlJc w:val="left"/>
      <w:pPr>
        <w:ind w:left="5760" w:hanging="360"/>
      </w:pPr>
    </w:lvl>
    <w:lvl w:ilvl="8" w:tplc="1C9C13D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01D22"/>
    <w:multiLevelType w:val="hybridMultilevel"/>
    <w:tmpl w:val="FFFFFFFF"/>
    <w:lvl w:ilvl="0" w:tplc="B9B4E580">
      <w:start w:val="4"/>
      <w:numFmt w:val="decimal"/>
      <w:lvlText w:val="%1."/>
      <w:lvlJc w:val="left"/>
      <w:pPr>
        <w:ind w:left="720" w:hanging="360"/>
      </w:pPr>
    </w:lvl>
    <w:lvl w:ilvl="1" w:tplc="197E42C2">
      <w:start w:val="1"/>
      <w:numFmt w:val="lowerLetter"/>
      <w:lvlText w:val="%2."/>
      <w:lvlJc w:val="left"/>
      <w:pPr>
        <w:ind w:left="1440" w:hanging="360"/>
      </w:pPr>
    </w:lvl>
    <w:lvl w:ilvl="2" w:tplc="686A1A0E">
      <w:start w:val="1"/>
      <w:numFmt w:val="lowerRoman"/>
      <w:lvlText w:val="%3."/>
      <w:lvlJc w:val="right"/>
      <w:pPr>
        <w:ind w:left="2160" w:hanging="180"/>
      </w:pPr>
    </w:lvl>
    <w:lvl w:ilvl="3" w:tplc="E3B8CD48">
      <w:start w:val="1"/>
      <w:numFmt w:val="decimal"/>
      <w:lvlText w:val="%4."/>
      <w:lvlJc w:val="left"/>
      <w:pPr>
        <w:ind w:left="2880" w:hanging="360"/>
      </w:pPr>
    </w:lvl>
    <w:lvl w:ilvl="4" w:tplc="E55A3FDE">
      <w:start w:val="1"/>
      <w:numFmt w:val="lowerLetter"/>
      <w:lvlText w:val="%5."/>
      <w:lvlJc w:val="left"/>
      <w:pPr>
        <w:ind w:left="3600" w:hanging="360"/>
      </w:pPr>
    </w:lvl>
    <w:lvl w:ilvl="5" w:tplc="B78AA17E">
      <w:start w:val="1"/>
      <w:numFmt w:val="lowerRoman"/>
      <w:lvlText w:val="%6."/>
      <w:lvlJc w:val="right"/>
      <w:pPr>
        <w:ind w:left="4320" w:hanging="180"/>
      </w:pPr>
    </w:lvl>
    <w:lvl w:ilvl="6" w:tplc="F5627880">
      <w:start w:val="1"/>
      <w:numFmt w:val="decimal"/>
      <w:lvlText w:val="%7."/>
      <w:lvlJc w:val="left"/>
      <w:pPr>
        <w:ind w:left="5040" w:hanging="360"/>
      </w:pPr>
    </w:lvl>
    <w:lvl w:ilvl="7" w:tplc="3ECC98F0">
      <w:start w:val="1"/>
      <w:numFmt w:val="lowerLetter"/>
      <w:lvlText w:val="%8."/>
      <w:lvlJc w:val="left"/>
      <w:pPr>
        <w:ind w:left="5760" w:hanging="360"/>
      </w:pPr>
    </w:lvl>
    <w:lvl w:ilvl="8" w:tplc="B7A47D7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941AF"/>
    <w:multiLevelType w:val="hybridMultilevel"/>
    <w:tmpl w:val="FFFFFFFF"/>
    <w:lvl w:ilvl="0" w:tplc="60AAE09E">
      <w:start w:val="8"/>
      <w:numFmt w:val="decimal"/>
      <w:lvlText w:val="%1."/>
      <w:lvlJc w:val="left"/>
      <w:pPr>
        <w:ind w:left="720" w:hanging="360"/>
      </w:pPr>
    </w:lvl>
    <w:lvl w:ilvl="1" w:tplc="AB8EEBF6">
      <w:start w:val="1"/>
      <w:numFmt w:val="lowerLetter"/>
      <w:lvlText w:val="%2."/>
      <w:lvlJc w:val="left"/>
      <w:pPr>
        <w:ind w:left="1440" w:hanging="360"/>
      </w:pPr>
    </w:lvl>
    <w:lvl w:ilvl="2" w:tplc="FC68E4AE">
      <w:start w:val="1"/>
      <w:numFmt w:val="lowerRoman"/>
      <w:lvlText w:val="%3."/>
      <w:lvlJc w:val="right"/>
      <w:pPr>
        <w:ind w:left="2160" w:hanging="180"/>
      </w:pPr>
    </w:lvl>
    <w:lvl w:ilvl="3" w:tplc="62303568">
      <w:start w:val="1"/>
      <w:numFmt w:val="decimal"/>
      <w:lvlText w:val="%4."/>
      <w:lvlJc w:val="left"/>
      <w:pPr>
        <w:ind w:left="2880" w:hanging="360"/>
      </w:pPr>
    </w:lvl>
    <w:lvl w:ilvl="4" w:tplc="5F186F02">
      <w:start w:val="1"/>
      <w:numFmt w:val="lowerLetter"/>
      <w:lvlText w:val="%5."/>
      <w:lvlJc w:val="left"/>
      <w:pPr>
        <w:ind w:left="3600" w:hanging="360"/>
      </w:pPr>
    </w:lvl>
    <w:lvl w:ilvl="5" w:tplc="43B87234">
      <w:start w:val="1"/>
      <w:numFmt w:val="lowerRoman"/>
      <w:lvlText w:val="%6."/>
      <w:lvlJc w:val="right"/>
      <w:pPr>
        <w:ind w:left="4320" w:hanging="180"/>
      </w:pPr>
    </w:lvl>
    <w:lvl w:ilvl="6" w:tplc="A762F090">
      <w:start w:val="1"/>
      <w:numFmt w:val="decimal"/>
      <w:lvlText w:val="%7."/>
      <w:lvlJc w:val="left"/>
      <w:pPr>
        <w:ind w:left="5040" w:hanging="360"/>
      </w:pPr>
    </w:lvl>
    <w:lvl w:ilvl="7" w:tplc="51B02490">
      <w:start w:val="1"/>
      <w:numFmt w:val="lowerLetter"/>
      <w:lvlText w:val="%8."/>
      <w:lvlJc w:val="left"/>
      <w:pPr>
        <w:ind w:left="5760" w:hanging="360"/>
      </w:pPr>
    </w:lvl>
    <w:lvl w:ilvl="8" w:tplc="35DE00C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03BAEC"/>
    <w:multiLevelType w:val="hybridMultilevel"/>
    <w:tmpl w:val="FFFFFFFF"/>
    <w:lvl w:ilvl="0" w:tplc="AA783F90">
      <w:start w:val="3"/>
      <w:numFmt w:val="decimal"/>
      <w:lvlText w:val="%1."/>
      <w:lvlJc w:val="left"/>
      <w:pPr>
        <w:ind w:left="720" w:hanging="360"/>
      </w:pPr>
    </w:lvl>
    <w:lvl w:ilvl="1" w:tplc="D5B41BCE">
      <w:start w:val="1"/>
      <w:numFmt w:val="lowerLetter"/>
      <w:lvlText w:val="%2."/>
      <w:lvlJc w:val="left"/>
      <w:pPr>
        <w:ind w:left="1440" w:hanging="360"/>
      </w:pPr>
    </w:lvl>
    <w:lvl w:ilvl="2" w:tplc="02528528">
      <w:start w:val="1"/>
      <w:numFmt w:val="lowerRoman"/>
      <w:lvlText w:val="%3."/>
      <w:lvlJc w:val="right"/>
      <w:pPr>
        <w:ind w:left="2160" w:hanging="180"/>
      </w:pPr>
    </w:lvl>
    <w:lvl w:ilvl="3" w:tplc="D42C56F8">
      <w:start w:val="1"/>
      <w:numFmt w:val="decimal"/>
      <w:lvlText w:val="%4."/>
      <w:lvlJc w:val="left"/>
      <w:pPr>
        <w:ind w:left="2880" w:hanging="360"/>
      </w:pPr>
    </w:lvl>
    <w:lvl w:ilvl="4" w:tplc="C396D978">
      <w:start w:val="1"/>
      <w:numFmt w:val="lowerLetter"/>
      <w:lvlText w:val="%5."/>
      <w:lvlJc w:val="left"/>
      <w:pPr>
        <w:ind w:left="3600" w:hanging="360"/>
      </w:pPr>
    </w:lvl>
    <w:lvl w:ilvl="5" w:tplc="7C4028F0">
      <w:start w:val="1"/>
      <w:numFmt w:val="lowerRoman"/>
      <w:lvlText w:val="%6."/>
      <w:lvlJc w:val="right"/>
      <w:pPr>
        <w:ind w:left="4320" w:hanging="180"/>
      </w:pPr>
    </w:lvl>
    <w:lvl w:ilvl="6" w:tplc="FA10D596">
      <w:start w:val="1"/>
      <w:numFmt w:val="decimal"/>
      <w:lvlText w:val="%7."/>
      <w:lvlJc w:val="left"/>
      <w:pPr>
        <w:ind w:left="5040" w:hanging="360"/>
      </w:pPr>
    </w:lvl>
    <w:lvl w:ilvl="7" w:tplc="5BECDB14">
      <w:start w:val="1"/>
      <w:numFmt w:val="lowerLetter"/>
      <w:lvlText w:val="%8."/>
      <w:lvlJc w:val="left"/>
      <w:pPr>
        <w:ind w:left="5760" w:hanging="360"/>
      </w:pPr>
    </w:lvl>
    <w:lvl w:ilvl="8" w:tplc="35CAD8F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4A11B"/>
    <w:multiLevelType w:val="hybridMultilevel"/>
    <w:tmpl w:val="FFFFFFFF"/>
    <w:lvl w:ilvl="0" w:tplc="E8DE543C">
      <w:start w:val="7"/>
      <w:numFmt w:val="decimal"/>
      <w:lvlText w:val="%1."/>
      <w:lvlJc w:val="left"/>
      <w:pPr>
        <w:ind w:left="720" w:hanging="360"/>
      </w:pPr>
    </w:lvl>
    <w:lvl w:ilvl="1" w:tplc="05EEF486">
      <w:start w:val="1"/>
      <w:numFmt w:val="lowerLetter"/>
      <w:lvlText w:val="%2."/>
      <w:lvlJc w:val="left"/>
      <w:pPr>
        <w:ind w:left="1440" w:hanging="360"/>
      </w:pPr>
    </w:lvl>
    <w:lvl w:ilvl="2" w:tplc="7DE057D4">
      <w:start w:val="1"/>
      <w:numFmt w:val="lowerRoman"/>
      <w:lvlText w:val="%3."/>
      <w:lvlJc w:val="right"/>
      <w:pPr>
        <w:ind w:left="2160" w:hanging="180"/>
      </w:pPr>
    </w:lvl>
    <w:lvl w:ilvl="3" w:tplc="F5069B0C">
      <w:start w:val="1"/>
      <w:numFmt w:val="decimal"/>
      <w:lvlText w:val="%4."/>
      <w:lvlJc w:val="left"/>
      <w:pPr>
        <w:ind w:left="2880" w:hanging="360"/>
      </w:pPr>
    </w:lvl>
    <w:lvl w:ilvl="4" w:tplc="9F8436C8">
      <w:start w:val="1"/>
      <w:numFmt w:val="lowerLetter"/>
      <w:lvlText w:val="%5."/>
      <w:lvlJc w:val="left"/>
      <w:pPr>
        <w:ind w:left="3600" w:hanging="360"/>
      </w:pPr>
    </w:lvl>
    <w:lvl w:ilvl="5" w:tplc="09C62E14">
      <w:start w:val="1"/>
      <w:numFmt w:val="lowerRoman"/>
      <w:lvlText w:val="%6."/>
      <w:lvlJc w:val="right"/>
      <w:pPr>
        <w:ind w:left="4320" w:hanging="180"/>
      </w:pPr>
    </w:lvl>
    <w:lvl w:ilvl="6" w:tplc="0C6CF2EC">
      <w:start w:val="1"/>
      <w:numFmt w:val="decimal"/>
      <w:lvlText w:val="%7."/>
      <w:lvlJc w:val="left"/>
      <w:pPr>
        <w:ind w:left="5040" w:hanging="360"/>
      </w:pPr>
    </w:lvl>
    <w:lvl w:ilvl="7" w:tplc="F59869D6">
      <w:start w:val="1"/>
      <w:numFmt w:val="lowerLetter"/>
      <w:lvlText w:val="%8."/>
      <w:lvlJc w:val="left"/>
      <w:pPr>
        <w:ind w:left="5760" w:hanging="360"/>
      </w:pPr>
    </w:lvl>
    <w:lvl w:ilvl="8" w:tplc="B2D4E97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AA79B9"/>
    <w:multiLevelType w:val="hybridMultilevel"/>
    <w:tmpl w:val="FFFFFFFF"/>
    <w:lvl w:ilvl="0" w:tplc="65480724">
      <w:start w:val="5"/>
      <w:numFmt w:val="decimal"/>
      <w:lvlText w:val="%1."/>
      <w:lvlJc w:val="left"/>
      <w:pPr>
        <w:ind w:left="720" w:hanging="360"/>
      </w:pPr>
    </w:lvl>
    <w:lvl w:ilvl="1" w:tplc="6A4ECF24">
      <w:start w:val="1"/>
      <w:numFmt w:val="lowerLetter"/>
      <w:lvlText w:val="%2."/>
      <w:lvlJc w:val="left"/>
      <w:pPr>
        <w:ind w:left="1440" w:hanging="360"/>
      </w:pPr>
    </w:lvl>
    <w:lvl w:ilvl="2" w:tplc="112C4B5C">
      <w:start w:val="1"/>
      <w:numFmt w:val="lowerRoman"/>
      <w:lvlText w:val="%3."/>
      <w:lvlJc w:val="right"/>
      <w:pPr>
        <w:ind w:left="2160" w:hanging="180"/>
      </w:pPr>
    </w:lvl>
    <w:lvl w:ilvl="3" w:tplc="5CFEFB4A">
      <w:start w:val="1"/>
      <w:numFmt w:val="decimal"/>
      <w:lvlText w:val="%4."/>
      <w:lvlJc w:val="left"/>
      <w:pPr>
        <w:ind w:left="2880" w:hanging="360"/>
      </w:pPr>
    </w:lvl>
    <w:lvl w:ilvl="4" w:tplc="E2D8F830">
      <w:start w:val="1"/>
      <w:numFmt w:val="lowerLetter"/>
      <w:lvlText w:val="%5."/>
      <w:lvlJc w:val="left"/>
      <w:pPr>
        <w:ind w:left="3600" w:hanging="360"/>
      </w:pPr>
    </w:lvl>
    <w:lvl w:ilvl="5" w:tplc="CC76408E">
      <w:start w:val="1"/>
      <w:numFmt w:val="lowerRoman"/>
      <w:lvlText w:val="%6."/>
      <w:lvlJc w:val="right"/>
      <w:pPr>
        <w:ind w:left="4320" w:hanging="180"/>
      </w:pPr>
    </w:lvl>
    <w:lvl w:ilvl="6" w:tplc="E68E971E">
      <w:start w:val="1"/>
      <w:numFmt w:val="decimal"/>
      <w:lvlText w:val="%7."/>
      <w:lvlJc w:val="left"/>
      <w:pPr>
        <w:ind w:left="5040" w:hanging="360"/>
      </w:pPr>
    </w:lvl>
    <w:lvl w:ilvl="7" w:tplc="FCEA258C">
      <w:start w:val="1"/>
      <w:numFmt w:val="lowerLetter"/>
      <w:lvlText w:val="%8."/>
      <w:lvlJc w:val="left"/>
      <w:pPr>
        <w:ind w:left="5760" w:hanging="360"/>
      </w:pPr>
    </w:lvl>
    <w:lvl w:ilvl="8" w:tplc="E796F91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153784"/>
    <w:multiLevelType w:val="hybridMultilevel"/>
    <w:tmpl w:val="FFFFFFFF"/>
    <w:lvl w:ilvl="0" w:tplc="8B02744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A96E8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38F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4B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A3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745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028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0E3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8CC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A31A9"/>
    <w:multiLevelType w:val="hybridMultilevel"/>
    <w:tmpl w:val="FFFFFFFF"/>
    <w:lvl w:ilvl="0" w:tplc="F926D3A6">
      <w:start w:val="1"/>
      <w:numFmt w:val="decimal"/>
      <w:lvlText w:val="%1."/>
      <w:lvlJc w:val="left"/>
      <w:pPr>
        <w:ind w:left="720" w:hanging="360"/>
      </w:pPr>
    </w:lvl>
    <w:lvl w:ilvl="1" w:tplc="0F0238EC">
      <w:start w:val="1"/>
      <w:numFmt w:val="lowerLetter"/>
      <w:lvlText w:val="%2."/>
      <w:lvlJc w:val="left"/>
      <w:pPr>
        <w:ind w:left="1440" w:hanging="360"/>
      </w:pPr>
    </w:lvl>
    <w:lvl w:ilvl="2" w:tplc="3EE07586">
      <w:start w:val="1"/>
      <w:numFmt w:val="lowerRoman"/>
      <w:lvlText w:val="%3."/>
      <w:lvlJc w:val="right"/>
      <w:pPr>
        <w:ind w:left="2160" w:hanging="180"/>
      </w:pPr>
    </w:lvl>
    <w:lvl w:ilvl="3" w:tplc="0D966DDA">
      <w:start w:val="1"/>
      <w:numFmt w:val="decimal"/>
      <w:lvlText w:val="%4."/>
      <w:lvlJc w:val="left"/>
      <w:pPr>
        <w:ind w:left="2880" w:hanging="360"/>
      </w:pPr>
    </w:lvl>
    <w:lvl w:ilvl="4" w:tplc="C3D2F20C">
      <w:start w:val="1"/>
      <w:numFmt w:val="lowerLetter"/>
      <w:lvlText w:val="%5."/>
      <w:lvlJc w:val="left"/>
      <w:pPr>
        <w:ind w:left="3600" w:hanging="360"/>
      </w:pPr>
    </w:lvl>
    <w:lvl w:ilvl="5" w:tplc="3F0E578C">
      <w:start w:val="1"/>
      <w:numFmt w:val="lowerRoman"/>
      <w:lvlText w:val="%6."/>
      <w:lvlJc w:val="right"/>
      <w:pPr>
        <w:ind w:left="4320" w:hanging="180"/>
      </w:pPr>
    </w:lvl>
    <w:lvl w:ilvl="6" w:tplc="F62A4EE4">
      <w:start w:val="1"/>
      <w:numFmt w:val="decimal"/>
      <w:lvlText w:val="%7."/>
      <w:lvlJc w:val="left"/>
      <w:pPr>
        <w:ind w:left="5040" w:hanging="360"/>
      </w:pPr>
    </w:lvl>
    <w:lvl w:ilvl="7" w:tplc="D5C8D1BA">
      <w:start w:val="1"/>
      <w:numFmt w:val="lowerLetter"/>
      <w:lvlText w:val="%8."/>
      <w:lvlJc w:val="left"/>
      <w:pPr>
        <w:ind w:left="5760" w:hanging="360"/>
      </w:pPr>
    </w:lvl>
    <w:lvl w:ilvl="8" w:tplc="49803D3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BBEF1"/>
    <w:multiLevelType w:val="hybridMultilevel"/>
    <w:tmpl w:val="FFFFFFFF"/>
    <w:lvl w:ilvl="0" w:tplc="F0EC17FA">
      <w:start w:val="5"/>
      <w:numFmt w:val="decimal"/>
      <w:lvlText w:val="%1."/>
      <w:lvlJc w:val="left"/>
      <w:pPr>
        <w:ind w:left="720" w:hanging="360"/>
      </w:pPr>
    </w:lvl>
    <w:lvl w:ilvl="1" w:tplc="4EB2930A">
      <w:start w:val="1"/>
      <w:numFmt w:val="lowerLetter"/>
      <w:lvlText w:val="%2."/>
      <w:lvlJc w:val="left"/>
      <w:pPr>
        <w:ind w:left="1440" w:hanging="360"/>
      </w:pPr>
    </w:lvl>
    <w:lvl w:ilvl="2" w:tplc="59603A86">
      <w:start w:val="1"/>
      <w:numFmt w:val="lowerRoman"/>
      <w:lvlText w:val="%3."/>
      <w:lvlJc w:val="right"/>
      <w:pPr>
        <w:ind w:left="2160" w:hanging="180"/>
      </w:pPr>
    </w:lvl>
    <w:lvl w:ilvl="3" w:tplc="8078F56C">
      <w:start w:val="1"/>
      <w:numFmt w:val="decimal"/>
      <w:lvlText w:val="%4."/>
      <w:lvlJc w:val="left"/>
      <w:pPr>
        <w:ind w:left="2880" w:hanging="360"/>
      </w:pPr>
    </w:lvl>
    <w:lvl w:ilvl="4" w:tplc="C5AA88F8">
      <w:start w:val="1"/>
      <w:numFmt w:val="lowerLetter"/>
      <w:lvlText w:val="%5."/>
      <w:lvlJc w:val="left"/>
      <w:pPr>
        <w:ind w:left="3600" w:hanging="360"/>
      </w:pPr>
    </w:lvl>
    <w:lvl w:ilvl="5" w:tplc="F9C22228">
      <w:start w:val="1"/>
      <w:numFmt w:val="lowerRoman"/>
      <w:lvlText w:val="%6."/>
      <w:lvlJc w:val="right"/>
      <w:pPr>
        <w:ind w:left="4320" w:hanging="180"/>
      </w:pPr>
    </w:lvl>
    <w:lvl w:ilvl="6" w:tplc="DC3098F2">
      <w:start w:val="1"/>
      <w:numFmt w:val="decimal"/>
      <w:lvlText w:val="%7."/>
      <w:lvlJc w:val="left"/>
      <w:pPr>
        <w:ind w:left="5040" w:hanging="360"/>
      </w:pPr>
    </w:lvl>
    <w:lvl w:ilvl="7" w:tplc="06182B34">
      <w:start w:val="1"/>
      <w:numFmt w:val="lowerLetter"/>
      <w:lvlText w:val="%8."/>
      <w:lvlJc w:val="left"/>
      <w:pPr>
        <w:ind w:left="5760" w:hanging="360"/>
      </w:pPr>
    </w:lvl>
    <w:lvl w:ilvl="8" w:tplc="E5A2F5D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812C1"/>
    <w:multiLevelType w:val="hybridMultilevel"/>
    <w:tmpl w:val="FFFFFFFF"/>
    <w:lvl w:ilvl="0" w:tplc="9E1C2F4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49F46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DC5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4B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DA4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180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45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C21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186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37E415"/>
    <w:multiLevelType w:val="hybridMultilevel"/>
    <w:tmpl w:val="FFFFFFFF"/>
    <w:lvl w:ilvl="0" w:tplc="CE529A22">
      <w:start w:val="1"/>
      <w:numFmt w:val="decimal"/>
      <w:lvlText w:val="%1."/>
      <w:lvlJc w:val="left"/>
      <w:pPr>
        <w:ind w:left="720" w:hanging="360"/>
      </w:pPr>
    </w:lvl>
    <w:lvl w:ilvl="1" w:tplc="9606C9C0">
      <w:start w:val="1"/>
      <w:numFmt w:val="lowerLetter"/>
      <w:lvlText w:val="%2."/>
      <w:lvlJc w:val="left"/>
      <w:pPr>
        <w:ind w:left="1440" w:hanging="360"/>
      </w:pPr>
    </w:lvl>
    <w:lvl w:ilvl="2" w:tplc="418CE1E6">
      <w:start w:val="1"/>
      <w:numFmt w:val="lowerRoman"/>
      <w:lvlText w:val="%3."/>
      <w:lvlJc w:val="right"/>
      <w:pPr>
        <w:ind w:left="2160" w:hanging="180"/>
      </w:pPr>
    </w:lvl>
    <w:lvl w:ilvl="3" w:tplc="BCE6481C">
      <w:start w:val="1"/>
      <w:numFmt w:val="decimal"/>
      <w:lvlText w:val="%4."/>
      <w:lvlJc w:val="left"/>
      <w:pPr>
        <w:ind w:left="2880" w:hanging="360"/>
      </w:pPr>
    </w:lvl>
    <w:lvl w:ilvl="4" w:tplc="D6EA57DE">
      <w:start w:val="1"/>
      <w:numFmt w:val="lowerLetter"/>
      <w:lvlText w:val="%5."/>
      <w:lvlJc w:val="left"/>
      <w:pPr>
        <w:ind w:left="3600" w:hanging="360"/>
      </w:pPr>
    </w:lvl>
    <w:lvl w:ilvl="5" w:tplc="3678023A">
      <w:start w:val="1"/>
      <w:numFmt w:val="lowerRoman"/>
      <w:lvlText w:val="%6."/>
      <w:lvlJc w:val="right"/>
      <w:pPr>
        <w:ind w:left="4320" w:hanging="180"/>
      </w:pPr>
    </w:lvl>
    <w:lvl w:ilvl="6" w:tplc="DB4C7104">
      <w:start w:val="1"/>
      <w:numFmt w:val="decimal"/>
      <w:lvlText w:val="%7."/>
      <w:lvlJc w:val="left"/>
      <w:pPr>
        <w:ind w:left="5040" w:hanging="360"/>
      </w:pPr>
    </w:lvl>
    <w:lvl w:ilvl="7" w:tplc="2F7E6A96">
      <w:start w:val="1"/>
      <w:numFmt w:val="lowerLetter"/>
      <w:lvlText w:val="%8."/>
      <w:lvlJc w:val="left"/>
      <w:pPr>
        <w:ind w:left="5760" w:hanging="360"/>
      </w:pPr>
    </w:lvl>
    <w:lvl w:ilvl="8" w:tplc="8054992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33CA54"/>
    <w:multiLevelType w:val="hybridMultilevel"/>
    <w:tmpl w:val="FFFFFFFF"/>
    <w:lvl w:ilvl="0" w:tplc="D17284F8">
      <w:start w:val="2"/>
      <w:numFmt w:val="decimal"/>
      <w:lvlText w:val="%1."/>
      <w:lvlJc w:val="left"/>
      <w:pPr>
        <w:ind w:left="720" w:hanging="360"/>
      </w:pPr>
    </w:lvl>
    <w:lvl w:ilvl="1" w:tplc="90465D60">
      <w:start w:val="1"/>
      <w:numFmt w:val="lowerLetter"/>
      <w:lvlText w:val="%2."/>
      <w:lvlJc w:val="left"/>
      <w:pPr>
        <w:ind w:left="1440" w:hanging="360"/>
      </w:pPr>
    </w:lvl>
    <w:lvl w:ilvl="2" w:tplc="A052140E">
      <w:start w:val="1"/>
      <w:numFmt w:val="lowerRoman"/>
      <w:lvlText w:val="%3."/>
      <w:lvlJc w:val="right"/>
      <w:pPr>
        <w:ind w:left="2160" w:hanging="180"/>
      </w:pPr>
    </w:lvl>
    <w:lvl w:ilvl="3" w:tplc="B45480A0">
      <w:start w:val="1"/>
      <w:numFmt w:val="decimal"/>
      <w:lvlText w:val="%4."/>
      <w:lvlJc w:val="left"/>
      <w:pPr>
        <w:ind w:left="2880" w:hanging="360"/>
      </w:pPr>
    </w:lvl>
    <w:lvl w:ilvl="4" w:tplc="EAFA0516">
      <w:start w:val="1"/>
      <w:numFmt w:val="lowerLetter"/>
      <w:lvlText w:val="%5."/>
      <w:lvlJc w:val="left"/>
      <w:pPr>
        <w:ind w:left="3600" w:hanging="360"/>
      </w:pPr>
    </w:lvl>
    <w:lvl w:ilvl="5" w:tplc="7E6A35C6">
      <w:start w:val="1"/>
      <w:numFmt w:val="lowerRoman"/>
      <w:lvlText w:val="%6."/>
      <w:lvlJc w:val="right"/>
      <w:pPr>
        <w:ind w:left="4320" w:hanging="180"/>
      </w:pPr>
    </w:lvl>
    <w:lvl w:ilvl="6" w:tplc="705CE208">
      <w:start w:val="1"/>
      <w:numFmt w:val="decimal"/>
      <w:lvlText w:val="%7."/>
      <w:lvlJc w:val="left"/>
      <w:pPr>
        <w:ind w:left="5040" w:hanging="360"/>
      </w:pPr>
    </w:lvl>
    <w:lvl w:ilvl="7" w:tplc="CBE2194C">
      <w:start w:val="1"/>
      <w:numFmt w:val="lowerLetter"/>
      <w:lvlText w:val="%8."/>
      <w:lvlJc w:val="left"/>
      <w:pPr>
        <w:ind w:left="5760" w:hanging="360"/>
      </w:pPr>
    </w:lvl>
    <w:lvl w:ilvl="8" w:tplc="015C660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0C280"/>
    <w:multiLevelType w:val="hybridMultilevel"/>
    <w:tmpl w:val="FFFFFFFF"/>
    <w:lvl w:ilvl="0" w:tplc="111A802A">
      <w:start w:val="6"/>
      <w:numFmt w:val="decimal"/>
      <w:lvlText w:val="%1."/>
      <w:lvlJc w:val="left"/>
      <w:pPr>
        <w:ind w:left="720" w:hanging="360"/>
      </w:pPr>
    </w:lvl>
    <w:lvl w:ilvl="1" w:tplc="543632A4">
      <w:start w:val="1"/>
      <w:numFmt w:val="lowerLetter"/>
      <w:lvlText w:val="%2."/>
      <w:lvlJc w:val="left"/>
      <w:pPr>
        <w:ind w:left="1440" w:hanging="360"/>
      </w:pPr>
    </w:lvl>
    <w:lvl w:ilvl="2" w:tplc="0708FC06">
      <w:start w:val="1"/>
      <w:numFmt w:val="lowerRoman"/>
      <w:lvlText w:val="%3."/>
      <w:lvlJc w:val="right"/>
      <w:pPr>
        <w:ind w:left="2160" w:hanging="180"/>
      </w:pPr>
    </w:lvl>
    <w:lvl w:ilvl="3" w:tplc="396EA860">
      <w:start w:val="1"/>
      <w:numFmt w:val="decimal"/>
      <w:lvlText w:val="%4."/>
      <w:lvlJc w:val="left"/>
      <w:pPr>
        <w:ind w:left="2880" w:hanging="360"/>
      </w:pPr>
    </w:lvl>
    <w:lvl w:ilvl="4" w:tplc="0A9A3250">
      <w:start w:val="1"/>
      <w:numFmt w:val="lowerLetter"/>
      <w:lvlText w:val="%5."/>
      <w:lvlJc w:val="left"/>
      <w:pPr>
        <w:ind w:left="3600" w:hanging="360"/>
      </w:pPr>
    </w:lvl>
    <w:lvl w:ilvl="5" w:tplc="6C8A8CCA">
      <w:start w:val="1"/>
      <w:numFmt w:val="lowerRoman"/>
      <w:lvlText w:val="%6."/>
      <w:lvlJc w:val="right"/>
      <w:pPr>
        <w:ind w:left="4320" w:hanging="180"/>
      </w:pPr>
    </w:lvl>
    <w:lvl w:ilvl="6" w:tplc="93DCE58C">
      <w:start w:val="1"/>
      <w:numFmt w:val="decimal"/>
      <w:lvlText w:val="%7."/>
      <w:lvlJc w:val="left"/>
      <w:pPr>
        <w:ind w:left="5040" w:hanging="360"/>
      </w:pPr>
    </w:lvl>
    <w:lvl w:ilvl="7" w:tplc="D0028A00">
      <w:start w:val="1"/>
      <w:numFmt w:val="lowerLetter"/>
      <w:lvlText w:val="%8."/>
      <w:lvlJc w:val="left"/>
      <w:pPr>
        <w:ind w:left="5760" w:hanging="360"/>
      </w:pPr>
    </w:lvl>
    <w:lvl w:ilvl="8" w:tplc="C65644C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1F9BE6"/>
    <w:multiLevelType w:val="hybridMultilevel"/>
    <w:tmpl w:val="AD40120C"/>
    <w:lvl w:ilvl="0" w:tplc="B718AE3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552260C8">
      <w:start w:val="1"/>
      <w:numFmt w:val="lowerLetter"/>
      <w:lvlText w:val="%2."/>
      <w:lvlJc w:val="left"/>
      <w:pPr>
        <w:ind w:left="1440" w:hanging="360"/>
      </w:pPr>
    </w:lvl>
    <w:lvl w:ilvl="2" w:tplc="6472FF76">
      <w:start w:val="1"/>
      <w:numFmt w:val="lowerRoman"/>
      <w:lvlText w:val="%3."/>
      <w:lvlJc w:val="right"/>
      <w:pPr>
        <w:ind w:left="2160" w:hanging="180"/>
      </w:pPr>
    </w:lvl>
    <w:lvl w:ilvl="3" w:tplc="16E0FB24">
      <w:start w:val="1"/>
      <w:numFmt w:val="decimal"/>
      <w:lvlText w:val="%4."/>
      <w:lvlJc w:val="left"/>
      <w:pPr>
        <w:ind w:left="2880" w:hanging="360"/>
      </w:pPr>
    </w:lvl>
    <w:lvl w:ilvl="4" w:tplc="339C3AE0">
      <w:start w:val="1"/>
      <w:numFmt w:val="lowerLetter"/>
      <w:lvlText w:val="%5."/>
      <w:lvlJc w:val="left"/>
      <w:pPr>
        <w:ind w:left="3600" w:hanging="360"/>
      </w:pPr>
    </w:lvl>
    <w:lvl w:ilvl="5" w:tplc="EEB8A2DA">
      <w:start w:val="1"/>
      <w:numFmt w:val="lowerRoman"/>
      <w:lvlText w:val="%6."/>
      <w:lvlJc w:val="right"/>
      <w:pPr>
        <w:ind w:left="4320" w:hanging="180"/>
      </w:pPr>
    </w:lvl>
    <w:lvl w:ilvl="6" w:tplc="2F120D56">
      <w:start w:val="1"/>
      <w:numFmt w:val="decimal"/>
      <w:lvlText w:val="%7."/>
      <w:lvlJc w:val="left"/>
      <w:pPr>
        <w:ind w:left="5040" w:hanging="360"/>
      </w:pPr>
    </w:lvl>
    <w:lvl w:ilvl="7" w:tplc="F41A4D64">
      <w:start w:val="1"/>
      <w:numFmt w:val="lowerLetter"/>
      <w:lvlText w:val="%8."/>
      <w:lvlJc w:val="left"/>
      <w:pPr>
        <w:ind w:left="5760" w:hanging="360"/>
      </w:pPr>
    </w:lvl>
    <w:lvl w:ilvl="8" w:tplc="702E1920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446515">
    <w:abstractNumId w:val="1"/>
  </w:num>
  <w:num w:numId="2" w16cid:durableId="1444879775">
    <w:abstractNumId w:val="20"/>
  </w:num>
  <w:num w:numId="3" w16cid:durableId="1817602097">
    <w:abstractNumId w:val="6"/>
  </w:num>
  <w:num w:numId="4" w16cid:durableId="348220966">
    <w:abstractNumId w:val="4"/>
  </w:num>
  <w:num w:numId="5" w16cid:durableId="1920746661">
    <w:abstractNumId w:val="17"/>
  </w:num>
  <w:num w:numId="6" w16cid:durableId="1510556100">
    <w:abstractNumId w:val="7"/>
  </w:num>
  <w:num w:numId="7" w16cid:durableId="657726833">
    <w:abstractNumId w:val="3"/>
  </w:num>
  <w:num w:numId="8" w16cid:durableId="1198081282">
    <w:abstractNumId w:val="10"/>
  </w:num>
  <w:num w:numId="9" w16cid:durableId="1833984758">
    <w:abstractNumId w:val="9"/>
  </w:num>
  <w:num w:numId="10" w16cid:durableId="509030242">
    <w:abstractNumId w:val="21"/>
  </w:num>
  <w:num w:numId="11" w16cid:durableId="2103526349">
    <w:abstractNumId w:val="14"/>
  </w:num>
  <w:num w:numId="12" w16cid:durableId="2050182011">
    <w:abstractNumId w:val="28"/>
  </w:num>
  <w:num w:numId="13" w16cid:durableId="1941794591">
    <w:abstractNumId w:val="11"/>
  </w:num>
  <w:num w:numId="14" w16cid:durableId="1098870473">
    <w:abstractNumId w:val="12"/>
  </w:num>
  <w:num w:numId="15" w16cid:durableId="2897204">
    <w:abstractNumId w:val="16"/>
  </w:num>
  <w:num w:numId="16" w16cid:durableId="1773698492">
    <w:abstractNumId w:val="5"/>
  </w:num>
  <w:num w:numId="17" w16cid:durableId="1026440915">
    <w:abstractNumId w:val="30"/>
  </w:num>
  <w:num w:numId="18" w16cid:durableId="454444620">
    <w:abstractNumId w:val="23"/>
  </w:num>
  <w:num w:numId="19" w16cid:durableId="1725906520">
    <w:abstractNumId w:val="18"/>
  </w:num>
  <w:num w:numId="20" w16cid:durableId="964195843">
    <w:abstractNumId w:val="2"/>
  </w:num>
  <w:num w:numId="21" w16cid:durableId="1279794025">
    <w:abstractNumId w:val="8"/>
  </w:num>
  <w:num w:numId="22" w16cid:durableId="164245547">
    <w:abstractNumId w:val="25"/>
  </w:num>
  <w:num w:numId="23" w16cid:durableId="1204563565">
    <w:abstractNumId w:val="27"/>
  </w:num>
  <w:num w:numId="24" w16cid:durableId="578095284">
    <w:abstractNumId w:val="24"/>
  </w:num>
  <w:num w:numId="25" w16cid:durableId="802114012">
    <w:abstractNumId w:val="19"/>
  </w:num>
  <w:num w:numId="26" w16cid:durableId="229199731">
    <w:abstractNumId w:val="22"/>
  </w:num>
  <w:num w:numId="27" w16cid:durableId="228536263">
    <w:abstractNumId w:val="13"/>
  </w:num>
  <w:num w:numId="28" w16cid:durableId="1614825653">
    <w:abstractNumId w:val="26"/>
  </w:num>
  <w:num w:numId="29" w16cid:durableId="1805924065">
    <w:abstractNumId w:val="15"/>
  </w:num>
  <w:num w:numId="30" w16cid:durableId="1966883592">
    <w:abstractNumId w:val="0"/>
  </w:num>
  <w:num w:numId="31" w16cid:durableId="1835760376">
    <w:abstractNumId w:val="29"/>
  </w:num>
  <w:num w:numId="32" w16cid:durableId="306978577">
    <w:abstractNumId w:val="3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E5E"/>
    <w:rsid w:val="00000F88"/>
    <w:rsid w:val="00004428"/>
    <w:rsid w:val="00004A37"/>
    <w:rsid w:val="00006A80"/>
    <w:rsid w:val="0001090C"/>
    <w:rsid w:val="00014235"/>
    <w:rsid w:val="000148CC"/>
    <w:rsid w:val="00015278"/>
    <w:rsid w:val="0001728E"/>
    <w:rsid w:val="00017EB6"/>
    <w:rsid w:val="00021A1A"/>
    <w:rsid w:val="00022925"/>
    <w:rsid w:val="000236CB"/>
    <w:rsid w:val="000256D2"/>
    <w:rsid w:val="0002588C"/>
    <w:rsid w:val="00025F61"/>
    <w:rsid w:val="00027629"/>
    <w:rsid w:val="00027736"/>
    <w:rsid w:val="00031A94"/>
    <w:rsid w:val="00032CBC"/>
    <w:rsid w:val="00032D4B"/>
    <w:rsid w:val="0003405F"/>
    <w:rsid w:val="00034320"/>
    <w:rsid w:val="00035DDD"/>
    <w:rsid w:val="00036316"/>
    <w:rsid w:val="000374A6"/>
    <w:rsid w:val="000413C4"/>
    <w:rsid w:val="00041D83"/>
    <w:rsid w:val="00041E5E"/>
    <w:rsid w:val="000421CE"/>
    <w:rsid w:val="00042B7B"/>
    <w:rsid w:val="0004607A"/>
    <w:rsid w:val="00047491"/>
    <w:rsid w:val="00054F67"/>
    <w:rsid w:val="000553D4"/>
    <w:rsid w:val="000558A0"/>
    <w:rsid w:val="00055A8D"/>
    <w:rsid w:val="00055F35"/>
    <w:rsid w:val="00056AFF"/>
    <w:rsid w:val="00061B22"/>
    <w:rsid w:val="00062482"/>
    <w:rsid w:val="00062BC1"/>
    <w:rsid w:val="00062BC8"/>
    <w:rsid w:val="00063277"/>
    <w:rsid w:val="00063E6E"/>
    <w:rsid w:val="00065FA0"/>
    <w:rsid w:val="0006618B"/>
    <w:rsid w:val="000669B7"/>
    <w:rsid w:val="00066A72"/>
    <w:rsid w:val="00067B71"/>
    <w:rsid w:val="00070E18"/>
    <w:rsid w:val="00071299"/>
    <w:rsid w:val="0007145D"/>
    <w:rsid w:val="00072E6B"/>
    <w:rsid w:val="0007653C"/>
    <w:rsid w:val="00076563"/>
    <w:rsid w:val="000767BE"/>
    <w:rsid w:val="00076A61"/>
    <w:rsid w:val="00077984"/>
    <w:rsid w:val="000806C1"/>
    <w:rsid w:val="000815F1"/>
    <w:rsid w:val="000818D9"/>
    <w:rsid w:val="00082F99"/>
    <w:rsid w:val="0008382B"/>
    <w:rsid w:val="000839AD"/>
    <w:rsid w:val="000872B0"/>
    <w:rsid w:val="00090014"/>
    <w:rsid w:val="00091968"/>
    <w:rsid w:val="00093EF0"/>
    <w:rsid w:val="00094BED"/>
    <w:rsid w:val="00095A27"/>
    <w:rsid w:val="0009613F"/>
    <w:rsid w:val="00096502"/>
    <w:rsid w:val="000A0102"/>
    <w:rsid w:val="000A0358"/>
    <w:rsid w:val="000A2210"/>
    <w:rsid w:val="000A22BD"/>
    <w:rsid w:val="000A614F"/>
    <w:rsid w:val="000A66B2"/>
    <w:rsid w:val="000A7ABA"/>
    <w:rsid w:val="000B0020"/>
    <w:rsid w:val="000B0591"/>
    <w:rsid w:val="000B6CBD"/>
    <w:rsid w:val="000B74AC"/>
    <w:rsid w:val="000C149B"/>
    <w:rsid w:val="000C2838"/>
    <w:rsid w:val="000C2A3C"/>
    <w:rsid w:val="000C4499"/>
    <w:rsid w:val="000C50B4"/>
    <w:rsid w:val="000C7525"/>
    <w:rsid w:val="000D1A51"/>
    <w:rsid w:val="000D20E5"/>
    <w:rsid w:val="000D303F"/>
    <w:rsid w:val="000D47F4"/>
    <w:rsid w:val="000D5A41"/>
    <w:rsid w:val="000D6FA9"/>
    <w:rsid w:val="000D78F7"/>
    <w:rsid w:val="000D7D16"/>
    <w:rsid w:val="000E19BB"/>
    <w:rsid w:val="000E2057"/>
    <w:rsid w:val="000E366B"/>
    <w:rsid w:val="000E43F9"/>
    <w:rsid w:val="000E4CA9"/>
    <w:rsid w:val="000E623C"/>
    <w:rsid w:val="000F0781"/>
    <w:rsid w:val="000F09B0"/>
    <w:rsid w:val="000F0C79"/>
    <w:rsid w:val="00100FC1"/>
    <w:rsid w:val="001013D1"/>
    <w:rsid w:val="001015D5"/>
    <w:rsid w:val="001030B6"/>
    <w:rsid w:val="00104C13"/>
    <w:rsid w:val="00104EC8"/>
    <w:rsid w:val="00105D16"/>
    <w:rsid w:val="00111782"/>
    <w:rsid w:val="00112F4F"/>
    <w:rsid w:val="001137F3"/>
    <w:rsid w:val="00114298"/>
    <w:rsid w:val="00114B7C"/>
    <w:rsid w:val="00114D8D"/>
    <w:rsid w:val="001151E9"/>
    <w:rsid w:val="001154A5"/>
    <w:rsid w:val="00115CEE"/>
    <w:rsid w:val="00122A39"/>
    <w:rsid w:val="00123290"/>
    <w:rsid w:val="00126BB2"/>
    <w:rsid w:val="00126CB9"/>
    <w:rsid w:val="00131749"/>
    <w:rsid w:val="0013577B"/>
    <w:rsid w:val="00135D0E"/>
    <w:rsid w:val="00135E69"/>
    <w:rsid w:val="00135FF5"/>
    <w:rsid w:val="001373C4"/>
    <w:rsid w:val="00140173"/>
    <w:rsid w:val="00140CFA"/>
    <w:rsid w:val="001415A6"/>
    <w:rsid w:val="00145AC1"/>
    <w:rsid w:val="0014653F"/>
    <w:rsid w:val="00150937"/>
    <w:rsid w:val="001517F8"/>
    <w:rsid w:val="00151CD7"/>
    <w:rsid w:val="00151D5C"/>
    <w:rsid w:val="00153583"/>
    <w:rsid w:val="00153F22"/>
    <w:rsid w:val="00154C03"/>
    <w:rsid w:val="00156270"/>
    <w:rsid w:val="0015658E"/>
    <w:rsid w:val="001571D9"/>
    <w:rsid w:val="00161888"/>
    <w:rsid w:val="001627A9"/>
    <w:rsid w:val="00163526"/>
    <w:rsid w:val="00166485"/>
    <w:rsid w:val="00167A8E"/>
    <w:rsid w:val="001702DD"/>
    <w:rsid w:val="00172CBF"/>
    <w:rsid w:val="00176541"/>
    <w:rsid w:val="00184F7F"/>
    <w:rsid w:val="00186C22"/>
    <w:rsid w:val="00186C31"/>
    <w:rsid w:val="0019005C"/>
    <w:rsid w:val="001910D5"/>
    <w:rsid w:val="0019449F"/>
    <w:rsid w:val="001961AF"/>
    <w:rsid w:val="0019623A"/>
    <w:rsid w:val="00196636"/>
    <w:rsid w:val="001972F3"/>
    <w:rsid w:val="00197505"/>
    <w:rsid w:val="001A0075"/>
    <w:rsid w:val="001A1C98"/>
    <w:rsid w:val="001A3AE2"/>
    <w:rsid w:val="001A4531"/>
    <w:rsid w:val="001A4E28"/>
    <w:rsid w:val="001A6122"/>
    <w:rsid w:val="001A624C"/>
    <w:rsid w:val="001A7700"/>
    <w:rsid w:val="001B270D"/>
    <w:rsid w:val="001B2BFC"/>
    <w:rsid w:val="001B3E22"/>
    <w:rsid w:val="001B6436"/>
    <w:rsid w:val="001B6AAB"/>
    <w:rsid w:val="001C0250"/>
    <w:rsid w:val="001C2731"/>
    <w:rsid w:val="001C2AEC"/>
    <w:rsid w:val="001C2B40"/>
    <w:rsid w:val="001C4338"/>
    <w:rsid w:val="001C6F87"/>
    <w:rsid w:val="001C7C8C"/>
    <w:rsid w:val="001D195E"/>
    <w:rsid w:val="001D1C7A"/>
    <w:rsid w:val="001D2C33"/>
    <w:rsid w:val="001D32D3"/>
    <w:rsid w:val="001D3A2A"/>
    <w:rsid w:val="001D4290"/>
    <w:rsid w:val="001D723B"/>
    <w:rsid w:val="001E0047"/>
    <w:rsid w:val="001E2290"/>
    <w:rsid w:val="001E2EF5"/>
    <w:rsid w:val="001E40EE"/>
    <w:rsid w:val="001E4596"/>
    <w:rsid w:val="001E5A03"/>
    <w:rsid w:val="001F0972"/>
    <w:rsid w:val="001F3E61"/>
    <w:rsid w:val="001F42E5"/>
    <w:rsid w:val="001F4373"/>
    <w:rsid w:val="001F45CD"/>
    <w:rsid w:val="001F4A0F"/>
    <w:rsid w:val="001F4B72"/>
    <w:rsid w:val="001F74A4"/>
    <w:rsid w:val="001F7854"/>
    <w:rsid w:val="00202C3F"/>
    <w:rsid w:val="002052FE"/>
    <w:rsid w:val="00205CDB"/>
    <w:rsid w:val="00210448"/>
    <w:rsid w:val="0021050F"/>
    <w:rsid w:val="002137BE"/>
    <w:rsid w:val="00213AE0"/>
    <w:rsid w:val="00216347"/>
    <w:rsid w:val="0021723E"/>
    <w:rsid w:val="00221C99"/>
    <w:rsid w:val="0022267B"/>
    <w:rsid w:val="002231D6"/>
    <w:rsid w:val="002238FB"/>
    <w:rsid w:val="00224496"/>
    <w:rsid w:val="00231C35"/>
    <w:rsid w:val="00233A15"/>
    <w:rsid w:val="00233ED0"/>
    <w:rsid w:val="00234A81"/>
    <w:rsid w:val="00235AC7"/>
    <w:rsid w:val="00235CE1"/>
    <w:rsid w:val="00240763"/>
    <w:rsid w:val="00241A4B"/>
    <w:rsid w:val="0024201E"/>
    <w:rsid w:val="0024423C"/>
    <w:rsid w:val="00247C78"/>
    <w:rsid w:val="00247E75"/>
    <w:rsid w:val="0025086C"/>
    <w:rsid w:val="00250ECA"/>
    <w:rsid w:val="00252D72"/>
    <w:rsid w:val="00253BFD"/>
    <w:rsid w:val="00253D7E"/>
    <w:rsid w:val="00253F18"/>
    <w:rsid w:val="00253F56"/>
    <w:rsid w:val="00255A5E"/>
    <w:rsid w:val="002569F5"/>
    <w:rsid w:val="00260ED8"/>
    <w:rsid w:val="00262553"/>
    <w:rsid w:val="002639B7"/>
    <w:rsid w:val="00271B94"/>
    <w:rsid w:val="00271BCE"/>
    <w:rsid w:val="00272173"/>
    <w:rsid w:val="00272E7A"/>
    <w:rsid w:val="00274AF5"/>
    <w:rsid w:val="00275EE3"/>
    <w:rsid w:val="002823F1"/>
    <w:rsid w:val="00282461"/>
    <w:rsid w:val="00283062"/>
    <w:rsid w:val="00283A54"/>
    <w:rsid w:val="00284B27"/>
    <w:rsid w:val="002864B1"/>
    <w:rsid w:val="00287791"/>
    <w:rsid w:val="00287934"/>
    <w:rsid w:val="002879F3"/>
    <w:rsid w:val="00287A78"/>
    <w:rsid w:val="00290668"/>
    <w:rsid w:val="0029205B"/>
    <w:rsid w:val="00293A05"/>
    <w:rsid w:val="002951C2"/>
    <w:rsid w:val="002954CE"/>
    <w:rsid w:val="00296026"/>
    <w:rsid w:val="0029643E"/>
    <w:rsid w:val="002A0603"/>
    <w:rsid w:val="002A1164"/>
    <w:rsid w:val="002A1D0D"/>
    <w:rsid w:val="002A2707"/>
    <w:rsid w:val="002A29C6"/>
    <w:rsid w:val="002A4767"/>
    <w:rsid w:val="002B14F9"/>
    <w:rsid w:val="002B41D2"/>
    <w:rsid w:val="002B50A2"/>
    <w:rsid w:val="002B74DE"/>
    <w:rsid w:val="002C07FD"/>
    <w:rsid w:val="002C2D33"/>
    <w:rsid w:val="002C4B8D"/>
    <w:rsid w:val="002C5D76"/>
    <w:rsid w:val="002C6E6A"/>
    <w:rsid w:val="002C7DC7"/>
    <w:rsid w:val="002D06CA"/>
    <w:rsid w:val="002D0C23"/>
    <w:rsid w:val="002D1D5D"/>
    <w:rsid w:val="002D28AD"/>
    <w:rsid w:val="002D38FC"/>
    <w:rsid w:val="002D3B47"/>
    <w:rsid w:val="002D523A"/>
    <w:rsid w:val="002D6417"/>
    <w:rsid w:val="002D691C"/>
    <w:rsid w:val="002D7D15"/>
    <w:rsid w:val="002E1E3C"/>
    <w:rsid w:val="002E2C70"/>
    <w:rsid w:val="002E2CFA"/>
    <w:rsid w:val="002E3663"/>
    <w:rsid w:val="002E458D"/>
    <w:rsid w:val="002E4B9B"/>
    <w:rsid w:val="002E68D4"/>
    <w:rsid w:val="002E6D05"/>
    <w:rsid w:val="002F05F6"/>
    <w:rsid w:val="002F1920"/>
    <w:rsid w:val="002F2F4B"/>
    <w:rsid w:val="002F6622"/>
    <w:rsid w:val="002F7E8D"/>
    <w:rsid w:val="00300666"/>
    <w:rsid w:val="003006A3"/>
    <w:rsid w:val="00300CB7"/>
    <w:rsid w:val="00300DC8"/>
    <w:rsid w:val="00300E9F"/>
    <w:rsid w:val="0030152C"/>
    <w:rsid w:val="00301C03"/>
    <w:rsid w:val="00301DBC"/>
    <w:rsid w:val="00303688"/>
    <w:rsid w:val="003036BA"/>
    <w:rsid w:val="00305672"/>
    <w:rsid w:val="00305F09"/>
    <w:rsid w:val="00306E6D"/>
    <w:rsid w:val="003105AF"/>
    <w:rsid w:val="0031096A"/>
    <w:rsid w:val="003111AE"/>
    <w:rsid w:val="00311E48"/>
    <w:rsid w:val="00312E1D"/>
    <w:rsid w:val="00314237"/>
    <w:rsid w:val="00314709"/>
    <w:rsid w:val="00315AFC"/>
    <w:rsid w:val="00315C05"/>
    <w:rsid w:val="00316241"/>
    <w:rsid w:val="00316725"/>
    <w:rsid w:val="00316A2A"/>
    <w:rsid w:val="003226D4"/>
    <w:rsid w:val="003230BB"/>
    <w:rsid w:val="00325C95"/>
    <w:rsid w:val="00327E80"/>
    <w:rsid w:val="00330475"/>
    <w:rsid w:val="00330983"/>
    <w:rsid w:val="00330A98"/>
    <w:rsid w:val="003317F9"/>
    <w:rsid w:val="00333D80"/>
    <w:rsid w:val="00337202"/>
    <w:rsid w:val="003378E3"/>
    <w:rsid w:val="00340965"/>
    <w:rsid w:val="00340B07"/>
    <w:rsid w:val="00342E74"/>
    <w:rsid w:val="00352864"/>
    <w:rsid w:val="00354CB4"/>
    <w:rsid w:val="00354DD9"/>
    <w:rsid w:val="00356540"/>
    <w:rsid w:val="00356FBF"/>
    <w:rsid w:val="003606AF"/>
    <w:rsid w:val="00360802"/>
    <w:rsid w:val="0036203F"/>
    <w:rsid w:val="003620EB"/>
    <w:rsid w:val="00362692"/>
    <w:rsid w:val="00363D1A"/>
    <w:rsid w:val="00370BD8"/>
    <w:rsid w:val="00371240"/>
    <w:rsid w:val="00371D3B"/>
    <w:rsid w:val="00375CDE"/>
    <w:rsid w:val="003812E1"/>
    <w:rsid w:val="00381385"/>
    <w:rsid w:val="00381AFA"/>
    <w:rsid w:val="00383BC7"/>
    <w:rsid w:val="00386702"/>
    <w:rsid w:val="00387947"/>
    <w:rsid w:val="00387952"/>
    <w:rsid w:val="003915B0"/>
    <w:rsid w:val="00391E90"/>
    <w:rsid w:val="00392E8A"/>
    <w:rsid w:val="003930A4"/>
    <w:rsid w:val="003937DD"/>
    <w:rsid w:val="003938B5"/>
    <w:rsid w:val="003941C9"/>
    <w:rsid w:val="00394EC6"/>
    <w:rsid w:val="00395489"/>
    <w:rsid w:val="0039591D"/>
    <w:rsid w:val="0039602F"/>
    <w:rsid w:val="003A17A7"/>
    <w:rsid w:val="003A34BB"/>
    <w:rsid w:val="003A6E00"/>
    <w:rsid w:val="003B13A3"/>
    <w:rsid w:val="003B25C3"/>
    <w:rsid w:val="003B37E5"/>
    <w:rsid w:val="003B45A0"/>
    <w:rsid w:val="003B6B99"/>
    <w:rsid w:val="003C0789"/>
    <w:rsid w:val="003C08E0"/>
    <w:rsid w:val="003C10D4"/>
    <w:rsid w:val="003C2A83"/>
    <w:rsid w:val="003C3F4E"/>
    <w:rsid w:val="003C4120"/>
    <w:rsid w:val="003C42C7"/>
    <w:rsid w:val="003C5D8E"/>
    <w:rsid w:val="003C5EF9"/>
    <w:rsid w:val="003C7FE9"/>
    <w:rsid w:val="003D056D"/>
    <w:rsid w:val="003D13DF"/>
    <w:rsid w:val="003D1621"/>
    <w:rsid w:val="003D171B"/>
    <w:rsid w:val="003D5EA0"/>
    <w:rsid w:val="003D7312"/>
    <w:rsid w:val="003E0094"/>
    <w:rsid w:val="003E1DCC"/>
    <w:rsid w:val="003E3BF6"/>
    <w:rsid w:val="003E49D3"/>
    <w:rsid w:val="003E70CA"/>
    <w:rsid w:val="003E7135"/>
    <w:rsid w:val="003F48F1"/>
    <w:rsid w:val="003F61D2"/>
    <w:rsid w:val="003F6BE2"/>
    <w:rsid w:val="00400BAB"/>
    <w:rsid w:val="00401856"/>
    <w:rsid w:val="00401A40"/>
    <w:rsid w:val="00402794"/>
    <w:rsid w:val="0040320A"/>
    <w:rsid w:val="00405AD1"/>
    <w:rsid w:val="00406602"/>
    <w:rsid w:val="00407380"/>
    <w:rsid w:val="00410411"/>
    <w:rsid w:val="00411141"/>
    <w:rsid w:val="00411363"/>
    <w:rsid w:val="0041314E"/>
    <w:rsid w:val="004141BC"/>
    <w:rsid w:val="00416B36"/>
    <w:rsid w:val="00422207"/>
    <w:rsid w:val="004226E8"/>
    <w:rsid w:val="004238E5"/>
    <w:rsid w:val="00423FCC"/>
    <w:rsid w:val="0042470E"/>
    <w:rsid w:val="004263DB"/>
    <w:rsid w:val="00426D4F"/>
    <w:rsid w:val="004276DD"/>
    <w:rsid w:val="00427EF2"/>
    <w:rsid w:val="00427F17"/>
    <w:rsid w:val="004318F6"/>
    <w:rsid w:val="00433162"/>
    <w:rsid w:val="00434DF0"/>
    <w:rsid w:val="00435D51"/>
    <w:rsid w:val="00437522"/>
    <w:rsid w:val="00437565"/>
    <w:rsid w:val="00440578"/>
    <w:rsid w:val="00440D7C"/>
    <w:rsid w:val="00441F3D"/>
    <w:rsid w:val="004437CE"/>
    <w:rsid w:val="00443FE4"/>
    <w:rsid w:val="00445EE8"/>
    <w:rsid w:val="00447F55"/>
    <w:rsid w:val="00453833"/>
    <w:rsid w:val="00454C02"/>
    <w:rsid w:val="00454E6A"/>
    <w:rsid w:val="004551B4"/>
    <w:rsid w:val="00455C7D"/>
    <w:rsid w:val="0045621A"/>
    <w:rsid w:val="004569D6"/>
    <w:rsid w:val="00460D42"/>
    <w:rsid w:val="00460D9F"/>
    <w:rsid w:val="00460DFC"/>
    <w:rsid w:val="004661DA"/>
    <w:rsid w:val="004663FF"/>
    <w:rsid w:val="004702E1"/>
    <w:rsid w:val="0047056D"/>
    <w:rsid w:val="0047155F"/>
    <w:rsid w:val="004726A4"/>
    <w:rsid w:val="00474788"/>
    <w:rsid w:val="004750F0"/>
    <w:rsid w:val="004751B0"/>
    <w:rsid w:val="004805B0"/>
    <w:rsid w:val="00481B56"/>
    <w:rsid w:val="0048373C"/>
    <w:rsid w:val="00484B12"/>
    <w:rsid w:val="004872A2"/>
    <w:rsid w:val="00487410"/>
    <w:rsid w:val="0048792A"/>
    <w:rsid w:val="0049580C"/>
    <w:rsid w:val="00497E25"/>
    <w:rsid w:val="004A273E"/>
    <w:rsid w:val="004A30E4"/>
    <w:rsid w:val="004A5B52"/>
    <w:rsid w:val="004A5BAE"/>
    <w:rsid w:val="004A5BBB"/>
    <w:rsid w:val="004A605C"/>
    <w:rsid w:val="004A7008"/>
    <w:rsid w:val="004A7C9A"/>
    <w:rsid w:val="004B1B20"/>
    <w:rsid w:val="004B2645"/>
    <w:rsid w:val="004B3822"/>
    <w:rsid w:val="004B4632"/>
    <w:rsid w:val="004B6DE0"/>
    <w:rsid w:val="004B7540"/>
    <w:rsid w:val="004C03D8"/>
    <w:rsid w:val="004C0ADD"/>
    <w:rsid w:val="004C0E6C"/>
    <w:rsid w:val="004C157A"/>
    <w:rsid w:val="004C165E"/>
    <w:rsid w:val="004C1C45"/>
    <w:rsid w:val="004C207E"/>
    <w:rsid w:val="004C2154"/>
    <w:rsid w:val="004C2933"/>
    <w:rsid w:val="004C2CF1"/>
    <w:rsid w:val="004C6BF1"/>
    <w:rsid w:val="004C6D77"/>
    <w:rsid w:val="004D335F"/>
    <w:rsid w:val="004D3691"/>
    <w:rsid w:val="004D3D0B"/>
    <w:rsid w:val="004D46FE"/>
    <w:rsid w:val="004D4C11"/>
    <w:rsid w:val="004D4F7B"/>
    <w:rsid w:val="004D50F4"/>
    <w:rsid w:val="004D577E"/>
    <w:rsid w:val="004D5CBC"/>
    <w:rsid w:val="004D66AF"/>
    <w:rsid w:val="004E022F"/>
    <w:rsid w:val="004E1561"/>
    <w:rsid w:val="004E2B00"/>
    <w:rsid w:val="004E32E4"/>
    <w:rsid w:val="004E332C"/>
    <w:rsid w:val="004E4FDF"/>
    <w:rsid w:val="004E50A4"/>
    <w:rsid w:val="004E536B"/>
    <w:rsid w:val="004F01E2"/>
    <w:rsid w:val="004F0723"/>
    <w:rsid w:val="004F0A40"/>
    <w:rsid w:val="004F1F40"/>
    <w:rsid w:val="004F369A"/>
    <w:rsid w:val="004F4939"/>
    <w:rsid w:val="004F6F99"/>
    <w:rsid w:val="004F7621"/>
    <w:rsid w:val="00500891"/>
    <w:rsid w:val="00502585"/>
    <w:rsid w:val="005041B0"/>
    <w:rsid w:val="00504330"/>
    <w:rsid w:val="0050628E"/>
    <w:rsid w:val="00507232"/>
    <w:rsid w:val="005074DB"/>
    <w:rsid w:val="00512513"/>
    <w:rsid w:val="00513EF9"/>
    <w:rsid w:val="0051495F"/>
    <w:rsid w:val="00520479"/>
    <w:rsid w:val="00520FD5"/>
    <w:rsid w:val="00522497"/>
    <w:rsid w:val="005237A8"/>
    <w:rsid w:val="00524711"/>
    <w:rsid w:val="00524AAB"/>
    <w:rsid w:val="00524C3E"/>
    <w:rsid w:val="00525151"/>
    <w:rsid w:val="00531170"/>
    <w:rsid w:val="00532FFA"/>
    <w:rsid w:val="005346A8"/>
    <w:rsid w:val="00535800"/>
    <w:rsid w:val="005363F9"/>
    <w:rsid w:val="00537D3E"/>
    <w:rsid w:val="005411FC"/>
    <w:rsid w:val="00542DF5"/>
    <w:rsid w:val="00542F52"/>
    <w:rsid w:val="0054612C"/>
    <w:rsid w:val="00546F36"/>
    <w:rsid w:val="005476CF"/>
    <w:rsid w:val="00547E64"/>
    <w:rsid w:val="005501F2"/>
    <w:rsid w:val="00550FEA"/>
    <w:rsid w:val="0055151E"/>
    <w:rsid w:val="00551CE3"/>
    <w:rsid w:val="005536FD"/>
    <w:rsid w:val="005538A3"/>
    <w:rsid w:val="00554328"/>
    <w:rsid w:val="00554FFB"/>
    <w:rsid w:val="00555FAD"/>
    <w:rsid w:val="0055614E"/>
    <w:rsid w:val="0055663C"/>
    <w:rsid w:val="00556CBA"/>
    <w:rsid w:val="00563F83"/>
    <w:rsid w:val="005645FD"/>
    <w:rsid w:val="005646CC"/>
    <w:rsid w:val="0056747A"/>
    <w:rsid w:val="00571845"/>
    <w:rsid w:val="00574029"/>
    <w:rsid w:val="00574192"/>
    <w:rsid w:val="00576CEA"/>
    <w:rsid w:val="00577EC0"/>
    <w:rsid w:val="005808FD"/>
    <w:rsid w:val="005817A6"/>
    <w:rsid w:val="005818F9"/>
    <w:rsid w:val="00582A81"/>
    <w:rsid w:val="00582DC4"/>
    <w:rsid w:val="005842D6"/>
    <w:rsid w:val="005853CA"/>
    <w:rsid w:val="00585608"/>
    <w:rsid w:val="00585E6B"/>
    <w:rsid w:val="00590555"/>
    <w:rsid w:val="005956DB"/>
    <w:rsid w:val="00596B10"/>
    <w:rsid w:val="0059787F"/>
    <w:rsid w:val="005A21CC"/>
    <w:rsid w:val="005A2780"/>
    <w:rsid w:val="005A2CB8"/>
    <w:rsid w:val="005A2F3E"/>
    <w:rsid w:val="005A3C3C"/>
    <w:rsid w:val="005A6620"/>
    <w:rsid w:val="005A6CDD"/>
    <w:rsid w:val="005B0DC3"/>
    <w:rsid w:val="005B42E0"/>
    <w:rsid w:val="005B50DC"/>
    <w:rsid w:val="005B5628"/>
    <w:rsid w:val="005B650F"/>
    <w:rsid w:val="005B7B59"/>
    <w:rsid w:val="005B7C86"/>
    <w:rsid w:val="005C067D"/>
    <w:rsid w:val="005C445E"/>
    <w:rsid w:val="005C75D8"/>
    <w:rsid w:val="005D006D"/>
    <w:rsid w:val="005D3AA5"/>
    <w:rsid w:val="005E06E3"/>
    <w:rsid w:val="005E0E16"/>
    <w:rsid w:val="005E1E55"/>
    <w:rsid w:val="005E1F0F"/>
    <w:rsid w:val="005E203E"/>
    <w:rsid w:val="005E2BCF"/>
    <w:rsid w:val="005E3A83"/>
    <w:rsid w:val="005E4C99"/>
    <w:rsid w:val="005E5290"/>
    <w:rsid w:val="005E7186"/>
    <w:rsid w:val="005E799E"/>
    <w:rsid w:val="005F0114"/>
    <w:rsid w:val="005F08B5"/>
    <w:rsid w:val="005F16D8"/>
    <w:rsid w:val="005F376E"/>
    <w:rsid w:val="005F4763"/>
    <w:rsid w:val="005F7117"/>
    <w:rsid w:val="005F7771"/>
    <w:rsid w:val="005F7F2F"/>
    <w:rsid w:val="00600E05"/>
    <w:rsid w:val="00601BF0"/>
    <w:rsid w:val="00604F6D"/>
    <w:rsid w:val="00605584"/>
    <w:rsid w:val="006059FB"/>
    <w:rsid w:val="00606374"/>
    <w:rsid w:val="00606807"/>
    <w:rsid w:val="006101EC"/>
    <w:rsid w:val="0061043E"/>
    <w:rsid w:val="00610AD6"/>
    <w:rsid w:val="006120D4"/>
    <w:rsid w:val="00612A6E"/>
    <w:rsid w:val="0061315B"/>
    <w:rsid w:val="006140DA"/>
    <w:rsid w:val="00614D7C"/>
    <w:rsid w:val="00615264"/>
    <w:rsid w:val="0061552C"/>
    <w:rsid w:val="006166CC"/>
    <w:rsid w:val="00617D8B"/>
    <w:rsid w:val="00620649"/>
    <w:rsid w:val="00621FC4"/>
    <w:rsid w:val="00623C3C"/>
    <w:rsid w:val="00623EC3"/>
    <w:rsid w:val="00623FF6"/>
    <w:rsid w:val="00625E86"/>
    <w:rsid w:val="0062675C"/>
    <w:rsid w:val="00626939"/>
    <w:rsid w:val="00626DAE"/>
    <w:rsid w:val="006271E5"/>
    <w:rsid w:val="006307F8"/>
    <w:rsid w:val="006310EF"/>
    <w:rsid w:val="00632C30"/>
    <w:rsid w:val="00635B4F"/>
    <w:rsid w:val="00635FC6"/>
    <w:rsid w:val="00636D97"/>
    <w:rsid w:val="006424AD"/>
    <w:rsid w:val="00643ACA"/>
    <w:rsid w:val="0064477F"/>
    <w:rsid w:val="00644E1C"/>
    <w:rsid w:val="006454D5"/>
    <w:rsid w:val="0064577D"/>
    <w:rsid w:val="006463C8"/>
    <w:rsid w:val="00646F9A"/>
    <w:rsid w:val="0065037E"/>
    <w:rsid w:val="0065061B"/>
    <w:rsid w:val="00652E08"/>
    <w:rsid w:val="00653C84"/>
    <w:rsid w:val="00654707"/>
    <w:rsid w:val="00654E9A"/>
    <w:rsid w:val="006553EA"/>
    <w:rsid w:val="00655C5D"/>
    <w:rsid w:val="00661364"/>
    <w:rsid w:val="0066176D"/>
    <w:rsid w:val="006631B8"/>
    <w:rsid w:val="00665FD3"/>
    <w:rsid w:val="006660A1"/>
    <w:rsid w:val="00666AD0"/>
    <w:rsid w:val="00666CD2"/>
    <w:rsid w:val="00667540"/>
    <w:rsid w:val="00667836"/>
    <w:rsid w:val="00671A04"/>
    <w:rsid w:val="00673342"/>
    <w:rsid w:val="00676241"/>
    <w:rsid w:val="006763ED"/>
    <w:rsid w:val="00676A3A"/>
    <w:rsid w:val="006804D9"/>
    <w:rsid w:val="00681B1F"/>
    <w:rsid w:val="00681C66"/>
    <w:rsid w:val="006837BD"/>
    <w:rsid w:val="00683CA2"/>
    <w:rsid w:val="00683CB4"/>
    <w:rsid w:val="00683E36"/>
    <w:rsid w:val="00685E17"/>
    <w:rsid w:val="00686871"/>
    <w:rsid w:val="00686C98"/>
    <w:rsid w:val="00687908"/>
    <w:rsid w:val="00690304"/>
    <w:rsid w:val="006933A7"/>
    <w:rsid w:val="00693801"/>
    <w:rsid w:val="0069432F"/>
    <w:rsid w:val="00694338"/>
    <w:rsid w:val="006943DE"/>
    <w:rsid w:val="00694CD8"/>
    <w:rsid w:val="006955ED"/>
    <w:rsid w:val="00697735"/>
    <w:rsid w:val="006A08F4"/>
    <w:rsid w:val="006A2B1F"/>
    <w:rsid w:val="006A38FC"/>
    <w:rsid w:val="006B331F"/>
    <w:rsid w:val="006B54F0"/>
    <w:rsid w:val="006B5DAE"/>
    <w:rsid w:val="006B5E6D"/>
    <w:rsid w:val="006B664E"/>
    <w:rsid w:val="006B711D"/>
    <w:rsid w:val="006B7293"/>
    <w:rsid w:val="006B753E"/>
    <w:rsid w:val="006C3FED"/>
    <w:rsid w:val="006C4649"/>
    <w:rsid w:val="006C5745"/>
    <w:rsid w:val="006C7931"/>
    <w:rsid w:val="006D185B"/>
    <w:rsid w:val="006D204C"/>
    <w:rsid w:val="006D2156"/>
    <w:rsid w:val="006D346C"/>
    <w:rsid w:val="006D5695"/>
    <w:rsid w:val="006D66CE"/>
    <w:rsid w:val="006E0883"/>
    <w:rsid w:val="006E2CF7"/>
    <w:rsid w:val="006E4D78"/>
    <w:rsid w:val="006E53DC"/>
    <w:rsid w:val="006E6488"/>
    <w:rsid w:val="006E6CAB"/>
    <w:rsid w:val="006F1973"/>
    <w:rsid w:val="006F268C"/>
    <w:rsid w:val="006F2A5D"/>
    <w:rsid w:val="006F32C7"/>
    <w:rsid w:val="007011CA"/>
    <w:rsid w:val="00702277"/>
    <w:rsid w:val="00703DB0"/>
    <w:rsid w:val="00704675"/>
    <w:rsid w:val="0070527A"/>
    <w:rsid w:val="00706AD9"/>
    <w:rsid w:val="0070705E"/>
    <w:rsid w:val="00707696"/>
    <w:rsid w:val="00710206"/>
    <w:rsid w:val="007117FB"/>
    <w:rsid w:val="007137E3"/>
    <w:rsid w:val="00717C73"/>
    <w:rsid w:val="00717CEC"/>
    <w:rsid w:val="00721FCC"/>
    <w:rsid w:val="00723B95"/>
    <w:rsid w:val="00724CEF"/>
    <w:rsid w:val="007252F5"/>
    <w:rsid w:val="007257DB"/>
    <w:rsid w:val="00725967"/>
    <w:rsid w:val="007301EB"/>
    <w:rsid w:val="0073033D"/>
    <w:rsid w:val="00731BF2"/>
    <w:rsid w:val="00732C97"/>
    <w:rsid w:val="00734A2E"/>
    <w:rsid w:val="00736143"/>
    <w:rsid w:val="00736369"/>
    <w:rsid w:val="0073796D"/>
    <w:rsid w:val="00737BBE"/>
    <w:rsid w:val="00737DB1"/>
    <w:rsid w:val="007410A9"/>
    <w:rsid w:val="007431E8"/>
    <w:rsid w:val="00743435"/>
    <w:rsid w:val="00743C64"/>
    <w:rsid w:val="0074506E"/>
    <w:rsid w:val="007469F9"/>
    <w:rsid w:val="00752C08"/>
    <w:rsid w:val="00754493"/>
    <w:rsid w:val="00756C67"/>
    <w:rsid w:val="0075758A"/>
    <w:rsid w:val="00757BBF"/>
    <w:rsid w:val="00757D22"/>
    <w:rsid w:val="00761249"/>
    <w:rsid w:val="007612F1"/>
    <w:rsid w:val="00761DCC"/>
    <w:rsid w:val="0076236A"/>
    <w:rsid w:val="007631B8"/>
    <w:rsid w:val="00763C9D"/>
    <w:rsid w:val="0076523D"/>
    <w:rsid w:val="00765AAC"/>
    <w:rsid w:val="00767621"/>
    <w:rsid w:val="007722DB"/>
    <w:rsid w:val="007727FB"/>
    <w:rsid w:val="00773817"/>
    <w:rsid w:val="00773B14"/>
    <w:rsid w:val="007773E1"/>
    <w:rsid w:val="00782E4A"/>
    <w:rsid w:val="00784C80"/>
    <w:rsid w:val="00785B50"/>
    <w:rsid w:val="00786640"/>
    <w:rsid w:val="00790596"/>
    <w:rsid w:val="00791B16"/>
    <w:rsid w:val="0079428D"/>
    <w:rsid w:val="0079503D"/>
    <w:rsid w:val="007957BC"/>
    <w:rsid w:val="007A0205"/>
    <w:rsid w:val="007A073A"/>
    <w:rsid w:val="007A0903"/>
    <w:rsid w:val="007A0945"/>
    <w:rsid w:val="007A20CD"/>
    <w:rsid w:val="007A26F2"/>
    <w:rsid w:val="007A38D4"/>
    <w:rsid w:val="007A4515"/>
    <w:rsid w:val="007A5450"/>
    <w:rsid w:val="007A6FFA"/>
    <w:rsid w:val="007A7CAA"/>
    <w:rsid w:val="007B1F0A"/>
    <w:rsid w:val="007B35BC"/>
    <w:rsid w:val="007B3ABC"/>
    <w:rsid w:val="007B48D2"/>
    <w:rsid w:val="007B4EFF"/>
    <w:rsid w:val="007B5864"/>
    <w:rsid w:val="007B6B2D"/>
    <w:rsid w:val="007C0FED"/>
    <w:rsid w:val="007C14B6"/>
    <w:rsid w:val="007C1D5D"/>
    <w:rsid w:val="007C1DF6"/>
    <w:rsid w:val="007C227B"/>
    <w:rsid w:val="007C30C9"/>
    <w:rsid w:val="007C3F74"/>
    <w:rsid w:val="007C4889"/>
    <w:rsid w:val="007C4BBC"/>
    <w:rsid w:val="007C5959"/>
    <w:rsid w:val="007C6A07"/>
    <w:rsid w:val="007D20D6"/>
    <w:rsid w:val="007D32B9"/>
    <w:rsid w:val="007E491B"/>
    <w:rsid w:val="007E5C80"/>
    <w:rsid w:val="007E5D55"/>
    <w:rsid w:val="007E6191"/>
    <w:rsid w:val="007F1CB8"/>
    <w:rsid w:val="007F385D"/>
    <w:rsid w:val="007F3DE1"/>
    <w:rsid w:val="007F575C"/>
    <w:rsid w:val="007F6D74"/>
    <w:rsid w:val="00801DF1"/>
    <w:rsid w:val="008020E5"/>
    <w:rsid w:val="00803091"/>
    <w:rsid w:val="00805746"/>
    <w:rsid w:val="00806FED"/>
    <w:rsid w:val="00810C20"/>
    <w:rsid w:val="00810FC9"/>
    <w:rsid w:val="0081358B"/>
    <w:rsid w:val="00813BB9"/>
    <w:rsid w:val="00813D12"/>
    <w:rsid w:val="00815154"/>
    <w:rsid w:val="00815684"/>
    <w:rsid w:val="00817FAD"/>
    <w:rsid w:val="00820396"/>
    <w:rsid w:val="00823857"/>
    <w:rsid w:val="00824554"/>
    <w:rsid w:val="00830701"/>
    <w:rsid w:val="0083091F"/>
    <w:rsid w:val="00832711"/>
    <w:rsid w:val="00833490"/>
    <w:rsid w:val="00834774"/>
    <w:rsid w:val="0083656A"/>
    <w:rsid w:val="00840340"/>
    <w:rsid w:val="00841809"/>
    <w:rsid w:val="00844DC7"/>
    <w:rsid w:val="00850534"/>
    <w:rsid w:val="00850E59"/>
    <w:rsid w:val="008516BA"/>
    <w:rsid w:val="00852BDE"/>
    <w:rsid w:val="00855F2D"/>
    <w:rsid w:val="00856CB6"/>
    <w:rsid w:val="00857230"/>
    <w:rsid w:val="008578CA"/>
    <w:rsid w:val="0086010E"/>
    <w:rsid w:val="00860E9A"/>
    <w:rsid w:val="00861E1D"/>
    <w:rsid w:val="00866B6D"/>
    <w:rsid w:val="0087469A"/>
    <w:rsid w:val="0088101D"/>
    <w:rsid w:val="00882E2C"/>
    <w:rsid w:val="00884108"/>
    <w:rsid w:val="00884F5E"/>
    <w:rsid w:val="00885C8B"/>
    <w:rsid w:val="008871CF"/>
    <w:rsid w:val="00887E3B"/>
    <w:rsid w:val="00887F33"/>
    <w:rsid w:val="00890630"/>
    <w:rsid w:val="008907DC"/>
    <w:rsid w:val="0089223F"/>
    <w:rsid w:val="00892327"/>
    <w:rsid w:val="00892553"/>
    <w:rsid w:val="00893F04"/>
    <w:rsid w:val="00894069"/>
    <w:rsid w:val="0089420C"/>
    <w:rsid w:val="00895055"/>
    <w:rsid w:val="0089707F"/>
    <w:rsid w:val="0089749E"/>
    <w:rsid w:val="008A04C1"/>
    <w:rsid w:val="008A0AA5"/>
    <w:rsid w:val="008A31D2"/>
    <w:rsid w:val="008A4D7F"/>
    <w:rsid w:val="008A548E"/>
    <w:rsid w:val="008A7C63"/>
    <w:rsid w:val="008B4B68"/>
    <w:rsid w:val="008B54D6"/>
    <w:rsid w:val="008C0B4B"/>
    <w:rsid w:val="008C0B81"/>
    <w:rsid w:val="008C0DD1"/>
    <w:rsid w:val="008C2378"/>
    <w:rsid w:val="008C3285"/>
    <w:rsid w:val="008C3B83"/>
    <w:rsid w:val="008C41A2"/>
    <w:rsid w:val="008C4963"/>
    <w:rsid w:val="008D1742"/>
    <w:rsid w:val="008D274D"/>
    <w:rsid w:val="008D33CE"/>
    <w:rsid w:val="008D37BD"/>
    <w:rsid w:val="008D5C2D"/>
    <w:rsid w:val="008D6FB1"/>
    <w:rsid w:val="008E2CB7"/>
    <w:rsid w:val="008E37FA"/>
    <w:rsid w:val="008E396A"/>
    <w:rsid w:val="008E3E68"/>
    <w:rsid w:val="008E4054"/>
    <w:rsid w:val="008E4E26"/>
    <w:rsid w:val="008E5B50"/>
    <w:rsid w:val="008E71D7"/>
    <w:rsid w:val="008E7645"/>
    <w:rsid w:val="008ED8AB"/>
    <w:rsid w:val="008F0EDA"/>
    <w:rsid w:val="008F0FA7"/>
    <w:rsid w:val="008F42F1"/>
    <w:rsid w:val="008F50E0"/>
    <w:rsid w:val="008F61A0"/>
    <w:rsid w:val="008F6BFB"/>
    <w:rsid w:val="008F6E7B"/>
    <w:rsid w:val="009017A5"/>
    <w:rsid w:val="00901D0C"/>
    <w:rsid w:val="00902721"/>
    <w:rsid w:val="00902AD5"/>
    <w:rsid w:val="0090400B"/>
    <w:rsid w:val="00904B10"/>
    <w:rsid w:val="009120E9"/>
    <w:rsid w:val="009126D5"/>
    <w:rsid w:val="0091391A"/>
    <w:rsid w:val="00913B57"/>
    <w:rsid w:val="0091466B"/>
    <w:rsid w:val="00915377"/>
    <w:rsid w:val="009200E5"/>
    <w:rsid w:val="00920554"/>
    <w:rsid w:val="009206ED"/>
    <w:rsid w:val="00922D26"/>
    <w:rsid w:val="009250BF"/>
    <w:rsid w:val="00925EA6"/>
    <w:rsid w:val="00926D06"/>
    <w:rsid w:val="009273AC"/>
    <w:rsid w:val="009302F5"/>
    <w:rsid w:val="00930774"/>
    <w:rsid w:val="009321C5"/>
    <w:rsid w:val="00936052"/>
    <w:rsid w:val="0093646F"/>
    <w:rsid w:val="00940B4E"/>
    <w:rsid w:val="00942178"/>
    <w:rsid w:val="00943D1D"/>
    <w:rsid w:val="009444B0"/>
    <w:rsid w:val="00945E84"/>
    <w:rsid w:val="0094602F"/>
    <w:rsid w:val="0094603C"/>
    <w:rsid w:val="0094691C"/>
    <w:rsid w:val="009479D0"/>
    <w:rsid w:val="00947BC6"/>
    <w:rsid w:val="00947DA3"/>
    <w:rsid w:val="00950189"/>
    <w:rsid w:val="00952137"/>
    <w:rsid w:val="00952BBF"/>
    <w:rsid w:val="00952E6C"/>
    <w:rsid w:val="00954226"/>
    <w:rsid w:val="00954BFA"/>
    <w:rsid w:val="009556E3"/>
    <w:rsid w:val="00956C3A"/>
    <w:rsid w:val="009576A4"/>
    <w:rsid w:val="00957E23"/>
    <w:rsid w:val="00960AB3"/>
    <w:rsid w:val="009611AF"/>
    <w:rsid w:val="0096211A"/>
    <w:rsid w:val="0096239F"/>
    <w:rsid w:val="00964763"/>
    <w:rsid w:val="00965383"/>
    <w:rsid w:val="00970CEC"/>
    <w:rsid w:val="00973FFA"/>
    <w:rsid w:val="0097618A"/>
    <w:rsid w:val="009762DE"/>
    <w:rsid w:val="00981530"/>
    <w:rsid w:val="00981AE3"/>
    <w:rsid w:val="00982434"/>
    <w:rsid w:val="00982F44"/>
    <w:rsid w:val="00983E77"/>
    <w:rsid w:val="00984588"/>
    <w:rsid w:val="00984F4E"/>
    <w:rsid w:val="009856B4"/>
    <w:rsid w:val="0098667A"/>
    <w:rsid w:val="00986A6C"/>
    <w:rsid w:val="00986F3D"/>
    <w:rsid w:val="009871C4"/>
    <w:rsid w:val="00993F8C"/>
    <w:rsid w:val="00994DF8"/>
    <w:rsid w:val="00995AA3"/>
    <w:rsid w:val="00995D4B"/>
    <w:rsid w:val="00996074"/>
    <w:rsid w:val="00996545"/>
    <w:rsid w:val="009A22E4"/>
    <w:rsid w:val="009A276B"/>
    <w:rsid w:val="009A3148"/>
    <w:rsid w:val="009A35CC"/>
    <w:rsid w:val="009A38D8"/>
    <w:rsid w:val="009A42C9"/>
    <w:rsid w:val="009A471D"/>
    <w:rsid w:val="009A485D"/>
    <w:rsid w:val="009A4868"/>
    <w:rsid w:val="009A6C93"/>
    <w:rsid w:val="009A6EA9"/>
    <w:rsid w:val="009A721C"/>
    <w:rsid w:val="009B2D71"/>
    <w:rsid w:val="009B2EB0"/>
    <w:rsid w:val="009B321E"/>
    <w:rsid w:val="009B6CE5"/>
    <w:rsid w:val="009B7E8E"/>
    <w:rsid w:val="009C010C"/>
    <w:rsid w:val="009C1ABE"/>
    <w:rsid w:val="009C44DB"/>
    <w:rsid w:val="009C4850"/>
    <w:rsid w:val="009C5C98"/>
    <w:rsid w:val="009C6814"/>
    <w:rsid w:val="009C6920"/>
    <w:rsid w:val="009C7760"/>
    <w:rsid w:val="009D04E9"/>
    <w:rsid w:val="009D3FB2"/>
    <w:rsid w:val="009D65B0"/>
    <w:rsid w:val="009D76D2"/>
    <w:rsid w:val="009E12B0"/>
    <w:rsid w:val="009E2B98"/>
    <w:rsid w:val="009E5013"/>
    <w:rsid w:val="009E636D"/>
    <w:rsid w:val="009E66D2"/>
    <w:rsid w:val="009E77FD"/>
    <w:rsid w:val="009F1185"/>
    <w:rsid w:val="009F1D59"/>
    <w:rsid w:val="009F1EF6"/>
    <w:rsid w:val="009F204F"/>
    <w:rsid w:val="009F21F2"/>
    <w:rsid w:val="009F2372"/>
    <w:rsid w:val="009F26C7"/>
    <w:rsid w:val="009F283B"/>
    <w:rsid w:val="009F4E78"/>
    <w:rsid w:val="009F543A"/>
    <w:rsid w:val="009F60F8"/>
    <w:rsid w:val="009F612E"/>
    <w:rsid w:val="009F66DC"/>
    <w:rsid w:val="009F7271"/>
    <w:rsid w:val="009F75C1"/>
    <w:rsid w:val="00A00350"/>
    <w:rsid w:val="00A03000"/>
    <w:rsid w:val="00A03B58"/>
    <w:rsid w:val="00A06FFB"/>
    <w:rsid w:val="00A073C8"/>
    <w:rsid w:val="00A07458"/>
    <w:rsid w:val="00A07688"/>
    <w:rsid w:val="00A10D2E"/>
    <w:rsid w:val="00A12777"/>
    <w:rsid w:val="00A1314A"/>
    <w:rsid w:val="00A145E5"/>
    <w:rsid w:val="00A15982"/>
    <w:rsid w:val="00A15A68"/>
    <w:rsid w:val="00A16072"/>
    <w:rsid w:val="00A16592"/>
    <w:rsid w:val="00A16BBE"/>
    <w:rsid w:val="00A20CAE"/>
    <w:rsid w:val="00A20D2F"/>
    <w:rsid w:val="00A20E16"/>
    <w:rsid w:val="00A25620"/>
    <w:rsid w:val="00A25A8A"/>
    <w:rsid w:val="00A26F92"/>
    <w:rsid w:val="00A270DD"/>
    <w:rsid w:val="00A27819"/>
    <w:rsid w:val="00A301A5"/>
    <w:rsid w:val="00A31215"/>
    <w:rsid w:val="00A32068"/>
    <w:rsid w:val="00A3233E"/>
    <w:rsid w:val="00A33063"/>
    <w:rsid w:val="00A34AF9"/>
    <w:rsid w:val="00A34FA4"/>
    <w:rsid w:val="00A353C0"/>
    <w:rsid w:val="00A417BC"/>
    <w:rsid w:val="00A41ED2"/>
    <w:rsid w:val="00A4241E"/>
    <w:rsid w:val="00A42B07"/>
    <w:rsid w:val="00A43192"/>
    <w:rsid w:val="00A43D60"/>
    <w:rsid w:val="00A50A52"/>
    <w:rsid w:val="00A50E3C"/>
    <w:rsid w:val="00A5126C"/>
    <w:rsid w:val="00A51352"/>
    <w:rsid w:val="00A51C07"/>
    <w:rsid w:val="00A52AD4"/>
    <w:rsid w:val="00A5476A"/>
    <w:rsid w:val="00A5500E"/>
    <w:rsid w:val="00A568AC"/>
    <w:rsid w:val="00A56C07"/>
    <w:rsid w:val="00A61F0E"/>
    <w:rsid w:val="00A636BD"/>
    <w:rsid w:val="00A63785"/>
    <w:rsid w:val="00A64E39"/>
    <w:rsid w:val="00A6787B"/>
    <w:rsid w:val="00A7036A"/>
    <w:rsid w:val="00A70DCC"/>
    <w:rsid w:val="00A727A5"/>
    <w:rsid w:val="00A73673"/>
    <w:rsid w:val="00A74514"/>
    <w:rsid w:val="00A75A67"/>
    <w:rsid w:val="00A7671E"/>
    <w:rsid w:val="00A80674"/>
    <w:rsid w:val="00A8086C"/>
    <w:rsid w:val="00A8105B"/>
    <w:rsid w:val="00A82605"/>
    <w:rsid w:val="00A83EE1"/>
    <w:rsid w:val="00A84D27"/>
    <w:rsid w:val="00A8503A"/>
    <w:rsid w:val="00A87B5A"/>
    <w:rsid w:val="00A934FD"/>
    <w:rsid w:val="00A93842"/>
    <w:rsid w:val="00A94693"/>
    <w:rsid w:val="00A94F45"/>
    <w:rsid w:val="00A95A9F"/>
    <w:rsid w:val="00A95AC9"/>
    <w:rsid w:val="00A95EEA"/>
    <w:rsid w:val="00A97377"/>
    <w:rsid w:val="00AA0366"/>
    <w:rsid w:val="00AA4162"/>
    <w:rsid w:val="00AA5B92"/>
    <w:rsid w:val="00AB0D1A"/>
    <w:rsid w:val="00AB0D7D"/>
    <w:rsid w:val="00AB1549"/>
    <w:rsid w:val="00AB2442"/>
    <w:rsid w:val="00AB4014"/>
    <w:rsid w:val="00AB47DF"/>
    <w:rsid w:val="00AB49DE"/>
    <w:rsid w:val="00AB52CD"/>
    <w:rsid w:val="00AB5326"/>
    <w:rsid w:val="00AB63EC"/>
    <w:rsid w:val="00AB6616"/>
    <w:rsid w:val="00AB7D41"/>
    <w:rsid w:val="00AB7E83"/>
    <w:rsid w:val="00AC16E4"/>
    <w:rsid w:val="00AC240B"/>
    <w:rsid w:val="00AC37C6"/>
    <w:rsid w:val="00AC3EDC"/>
    <w:rsid w:val="00AC5B35"/>
    <w:rsid w:val="00AC6044"/>
    <w:rsid w:val="00AC7A4F"/>
    <w:rsid w:val="00AD0954"/>
    <w:rsid w:val="00AD2346"/>
    <w:rsid w:val="00AD2739"/>
    <w:rsid w:val="00AD2CA6"/>
    <w:rsid w:val="00AD3718"/>
    <w:rsid w:val="00AD3BC6"/>
    <w:rsid w:val="00AD3DEB"/>
    <w:rsid w:val="00AE0370"/>
    <w:rsid w:val="00AE3B87"/>
    <w:rsid w:val="00AE506B"/>
    <w:rsid w:val="00AE636F"/>
    <w:rsid w:val="00AE6568"/>
    <w:rsid w:val="00AE6B93"/>
    <w:rsid w:val="00AE72D5"/>
    <w:rsid w:val="00AE74BC"/>
    <w:rsid w:val="00AF028E"/>
    <w:rsid w:val="00AF036B"/>
    <w:rsid w:val="00AF2E89"/>
    <w:rsid w:val="00AF436D"/>
    <w:rsid w:val="00AF619E"/>
    <w:rsid w:val="00B0034A"/>
    <w:rsid w:val="00B042B4"/>
    <w:rsid w:val="00B066B6"/>
    <w:rsid w:val="00B067AA"/>
    <w:rsid w:val="00B069C9"/>
    <w:rsid w:val="00B1009F"/>
    <w:rsid w:val="00B10EDB"/>
    <w:rsid w:val="00B126FA"/>
    <w:rsid w:val="00B12C3E"/>
    <w:rsid w:val="00B12E87"/>
    <w:rsid w:val="00B133D9"/>
    <w:rsid w:val="00B15233"/>
    <w:rsid w:val="00B16DB5"/>
    <w:rsid w:val="00B170E0"/>
    <w:rsid w:val="00B173C1"/>
    <w:rsid w:val="00B20538"/>
    <w:rsid w:val="00B2397A"/>
    <w:rsid w:val="00B25405"/>
    <w:rsid w:val="00B25ACF"/>
    <w:rsid w:val="00B3445D"/>
    <w:rsid w:val="00B34732"/>
    <w:rsid w:val="00B34804"/>
    <w:rsid w:val="00B34D68"/>
    <w:rsid w:val="00B40291"/>
    <w:rsid w:val="00B415D1"/>
    <w:rsid w:val="00B41CF4"/>
    <w:rsid w:val="00B430A3"/>
    <w:rsid w:val="00B433B9"/>
    <w:rsid w:val="00B43EB1"/>
    <w:rsid w:val="00B440D9"/>
    <w:rsid w:val="00B44594"/>
    <w:rsid w:val="00B44FB2"/>
    <w:rsid w:val="00B473E5"/>
    <w:rsid w:val="00B52996"/>
    <w:rsid w:val="00B5417E"/>
    <w:rsid w:val="00B60DB5"/>
    <w:rsid w:val="00B610B9"/>
    <w:rsid w:val="00B6532C"/>
    <w:rsid w:val="00B6586D"/>
    <w:rsid w:val="00B668EA"/>
    <w:rsid w:val="00B6768E"/>
    <w:rsid w:val="00B7254B"/>
    <w:rsid w:val="00B728D8"/>
    <w:rsid w:val="00B729E3"/>
    <w:rsid w:val="00B764A4"/>
    <w:rsid w:val="00B76573"/>
    <w:rsid w:val="00B77292"/>
    <w:rsid w:val="00B777BF"/>
    <w:rsid w:val="00B8097D"/>
    <w:rsid w:val="00B80FE1"/>
    <w:rsid w:val="00B836B7"/>
    <w:rsid w:val="00B83F26"/>
    <w:rsid w:val="00B87E4B"/>
    <w:rsid w:val="00B912D8"/>
    <w:rsid w:val="00B921F0"/>
    <w:rsid w:val="00B93614"/>
    <w:rsid w:val="00B97BF8"/>
    <w:rsid w:val="00BA0474"/>
    <w:rsid w:val="00BA0D56"/>
    <w:rsid w:val="00BA58B5"/>
    <w:rsid w:val="00BB20E4"/>
    <w:rsid w:val="00BB3063"/>
    <w:rsid w:val="00BB447F"/>
    <w:rsid w:val="00BB4BA4"/>
    <w:rsid w:val="00BB79B3"/>
    <w:rsid w:val="00BC49C9"/>
    <w:rsid w:val="00BC5D38"/>
    <w:rsid w:val="00BD0C64"/>
    <w:rsid w:val="00BD0E81"/>
    <w:rsid w:val="00BD4FC1"/>
    <w:rsid w:val="00BD7567"/>
    <w:rsid w:val="00BE27B3"/>
    <w:rsid w:val="00BE4062"/>
    <w:rsid w:val="00BE4881"/>
    <w:rsid w:val="00BE6427"/>
    <w:rsid w:val="00BE6628"/>
    <w:rsid w:val="00BE7A59"/>
    <w:rsid w:val="00BF27A8"/>
    <w:rsid w:val="00BF33DC"/>
    <w:rsid w:val="00BF5764"/>
    <w:rsid w:val="00C01543"/>
    <w:rsid w:val="00C03E71"/>
    <w:rsid w:val="00C0404E"/>
    <w:rsid w:val="00C04E3F"/>
    <w:rsid w:val="00C0720E"/>
    <w:rsid w:val="00C07638"/>
    <w:rsid w:val="00C1005B"/>
    <w:rsid w:val="00C10B02"/>
    <w:rsid w:val="00C10B83"/>
    <w:rsid w:val="00C10C8D"/>
    <w:rsid w:val="00C10FAA"/>
    <w:rsid w:val="00C11573"/>
    <w:rsid w:val="00C14AEB"/>
    <w:rsid w:val="00C15A20"/>
    <w:rsid w:val="00C15B70"/>
    <w:rsid w:val="00C213CF"/>
    <w:rsid w:val="00C22513"/>
    <w:rsid w:val="00C2376B"/>
    <w:rsid w:val="00C27834"/>
    <w:rsid w:val="00C2795C"/>
    <w:rsid w:val="00C3217D"/>
    <w:rsid w:val="00C328D5"/>
    <w:rsid w:val="00C35657"/>
    <w:rsid w:val="00C37FCA"/>
    <w:rsid w:val="00C409CB"/>
    <w:rsid w:val="00C416A5"/>
    <w:rsid w:val="00C418B7"/>
    <w:rsid w:val="00C42D8C"/>
    <w:rsid w:val="00C44898"/>
    <w:rsid w:val="00C45149"/>
    <w:rsid w:val="00C4564A"/>
    <w:rsid w:val="00C4616D"/>
    <w:rsid w:val="00C471C2"/>
    <w:rsid w:val="00C476ED"/>
    <w:rsid w:val="00C53AEB"/>
    <w:rsid w:val="00C54961"/>
    <w:rsid w:val="00C54A42"/>
    <w:rsid w:val="00C5645D"/>
    <w:rsid w:val="00C60BF8"/>
    <w:rsid w:val="00C613F5"/>
    <w:rsid w:val="00C63D8B"/>
    <w:rsid w:val="00C6408C"/>
    <w:rsid w:val="00C64F74"/>
    <w:rsid w:val="00C67BA2"/>
    <w:rsid w:val="00C711AE"/>
    <w:rsid w:val="00C71307"/>
    <w:rsid w:val="00C71C35"/>
    <w:rsid w:val="00C7206D"/>
    <w:rsid w:val="00C72695"/>
    <w:rsid w:val="00C73300"/>
    <w:rsid w:val="00C748CB"/>
    <w:rsid w:val="00C755AC"/>
    <w:rsid w:val="00C75B4E"/>
    <w:rsid w:val="00C77837"/>
    <w:rsid w:val="00C80707"/>
    <w:rsid w:val="00C808FD"/>
    <w:rsid w:val="00C80AAE"/>
    <w:rsid w:val="00C80C34"/>
    <w:rsid w:val="00C80DD2"/>
    <w:rsid w:val="00C811DE"/>
    <w:rsid w:val="00C83381"/>
    <w:rsid w:val="00C83728"/>
    <w:rsid w:val="00C83904"/>
    <w:rsid w:val="00C86C9C"/>
    <w:rsid w:val="00C924C7"/>
    <w:rsid w:val="00C92B44"/>
    <w:rsid w:val="00C92C13"/>
    <w:rsid w:val="00C940B9"/>
    <w:rsid w:val="00C94E8F"/>
    <w:rsid w:val="00C9634E"/>
    <w:rsid w:val="00C97C2C"/>
    <w:rsid w:val="00CA097E"/>
    <w:rsid w:val="00CA4684"/>
    <w:rsid w:val="00CA5591"/>
    <w:rsid w:val="00CA78AC"/>
    <w:rsid w:val="00CB0E49"/>
    <w:rsid w:val="00CB1E4C"/>
    <w:rsid w:val="00CB23BE"/>
    <w:rsid w:val="00CB2A21"/>
    <w:rsid w:val="00CB35EB"/>
    <w:rsid w:val="00CB4C29"/>
    <w:rsid w:val="00CB5377"/>
    <w:rsid w:val="00CC0076"/>
    <w:rsid w:val="00CC13F0"/>
    <w:rsid w:val="00CC2F9B"/>
    <w:rsid w:val="00CC2FCE"/>
    <w:rsid w:val="00CC4958"/>
    <w:rsid w:val="00CC5282"/>
    <w:rsid w:val="00CC5DBD"/>
    <w:rsid w:val="00CC66F9"/>
    <w:rsid w:val="00CC7455"/>
    <w:rsid w:val="00CD017A"/>
    <w:rsid w:val="00CD1BBF"/>
    <w:rsid w:val="00CD3465"/>
    <w:rsid w:val="00CD64AE"/>
    <w:rsid w:val="00CD6734"/>
    <w:rsid w:val="00CD733D"/>
    <w:rsid w:val="00CE05AB"/>
    <w:rsid w:val="00CE14CA"/>
    <w:rsid w:val="00CE1580"/>
    <w:rsid w:val="00CE19A8"/>
    <w:rsid w:val="00CE2934"/>
    <w:rsid w:val="00CE37B1"/>
    <w:rsid w:val="00CF16E0"/>
    <w:rsid w:val="00CF2772"/>
    <w:rsid w:val="00CF7002"/>
    <w:rsid w:val="00CF72F8"/>
    <w:rsid w:val="00D0263C"/>
    <w:rsid w:val="00D034DB"/>
    <w:rsid w:val="00D040E4"/>
    <w:rsid w:val="00D04F9E"/>
    <w:rsid w:val="00D05623"/>
    <w:rsid w:val="00D0574A"/>
    <w:rsid w:val="00D07392"/>
    <w:rsid w:val="00D07D6D"/>
    <w:rsid w:val="00D107AE"/>
    <w:rsid w:val="00D11284"/>
    <w:rsid w:val="00D11DF6"/>
    <w:rsid w:val="00D17A1F"/>
    <w:rsid w:val="00D17E21"/>
    <w:rsid w:val="00D20817"/>
    <w:rsid w:val="00D222E2"/>
    <w:rsid w:val="00D244AC"/>
    <w:rsid w:val="00D248DD"/>
    <w:rsid w:val="00D2796D"/>
    <w:rsid w:val="00D304D9"/>
    <w:rsid w:val="00D30A47"/>
    <w:rsid w:val="00D31B0F"/>
    <w:rsid w:val="00D34C1F"/>
    <w:rsid w:val="00D35637"/>
    <w:rsid w:val="00D358FB"/>
    <w:rsid w:val="00D35CE7"/>
    <w:rsid w:val="00D41272"/>
    <w:rsid w:val="00D41A39"/>
    <w:rsid w:val="00D423DE"/>
    <w:rsid w:val="00D42DBA"/>
    <w:rsid w:val="00D42DED"/>
    <w:rsid w:val="00D4344C"/>
    <w:rsid w:val="00D43F56"/>
    <w:rsid w:val="00D44ECD"/>
    <w:rsid w:val="00D46B80"/>
    <w:rsid w:val="00D5175C"/>
    <w:rsid w:val="00D52E7E"/>
    <w:rsid w:val="00D541A4"/>
    <w:rsid w:val="00D55843"/>
    <w:rsid w:val="00D567EC"/>
    <w:rsid w:val="00D57B53"/>
    <w:rsid w:val="00D605A6"/>
    <w:rsid w:val="00D6115E"/>
    <w:rsid w:val="00D61907"/>
    <w:rsid w:val="00D61BA9"/>
    <w:rsid w:val="00D61EFD"/>
    <w:rsid w:val="00D6208B"/>
    <w:rsid w:val="00D62318"/>
    <w:rsid w:val="00D6293A"/>
    <w:rsid w:val="00D630C4"/>
    <w:rsid w:val="00D63999"/>
    <w:rsid w:val="00D63B29"/>
    <w:rsid w:val="00D67451"/>
    <w:rsid w:val="00D72A19"/>
    <w:rsid w:val="00D75879"/>
    <w:rsid w:val="00D75BB5"/>
    <w:rsid w:val="00D773F4"/>
    <w:rsid w:val="00D81285"/>
    <w:rsid w:val="00D82429"/>
    <w:rsid w:val="00D8364B"/>
    <w:rsid w:val="00D86683"/>
    <w:rsid w:val="00D866A2"/>
    <w:rsid w:val="00D868B9"/>
    <w:rsid w:val="00D91679"/>
    <w:rsid w:val="00D923CB"/>
    <w:rsid w:val="00D930C1"/>
    <w:rsid w:val="00D9320B"/>
    <w:rsid w:val="00D93699"/>
    <w:rsid w:val="00D95072"/>
    <w:rsid w:val="00D9511C"/>
    <w:rsid w:val="00D9747C"/>
    <w:rsid w:val="00DA081F"/>
    <w:rsid w:val="00DA0EE8"/>
    <w:rsid w:val="00DA1BA2"/>
    <w:rsid w:val="00DA29A4"/>
    <w:rsid w:val="00DA3CBB"/>
    <w:rsid w:val="00DA4519"/>
    <w:rsid w:val="00DA4983"/>
    <w:rsid w:val="00DA4A0D"/>
    <w:rsid w:val="00DA6DDB"/>
    <w:rsid w:val="00DB17A1"/>
    <w:rsid w:val="00DB2901"/>
    <w:rsid w:val="00DB2F69"/>
    <w:rsid w:val="00DB3C7F"/>
    <w:rsid w:val="00DB5238"/>
    <w:rsid w:val="00DB535B"/>
    <w:rsid w:val="00DB53AA"/>
    <w:rsid w:val="00DB5984"/>
    <w:rsid w:val="00DB660A"/>
    <w:rsid w:val="00DB6D3E"/>
    <w:rsid w:val="00DC086C"/>
    <w:rsid w:val="00DC0DB4"/>
    <w:rsid w:val="00DC181B"/>
    <w:rsid w:val="00DC1DC1"/>
    <w:rsid w:val="00DC3295"/>
    <w:rsid w:val="00DC6528"/>
    <w:rsid w:val="00DD04D8"/>
    <w:rsid w:val="00DD07AB"/>
    <w:rsid w:val="00DD1ACA"/>
    <w:rsid w:val="00DD212B"/>
    <w:rsid w:val="00DD38F4"/>
    <w:rsid w:val="00DD634A"/>
    <w:rsid w:val="00DE2C6D"/>
    <w:rsid w:val="00DE3259"/>
    <w:rsid w:val="00DE4ABC"/>
    <w:rsid w:val="00DE5353"/>
    <w:rsid w:val="00DE5AC9"/>
    <w:rsid w:val="00DF1C45"/>
    <w:rsid w:val="00DF211E"/>
    <w:rsid w:val="00DF324C"/>
    <w:rsid w:val="00DF3B16"/>
    <w:rsid w:val="00DF640D"/>
    <w:rsid w:val="00DF676A"/>
    <w:rsid w:val="00DF6ADC"/>
    <w:rsid w:val="00E00705"/>
    <w:rsid w:val="00E0072C"/>
    <w:rsid w:val="00E019AE"/>
    <w:rsid w:val="00E020E8"/>
    <w:rsid w:val="00E022DB"/>
    <w:rsid w:val="00E02A2B"/>
    <w:rsid w:val="00E02F8E"/>
    <w:rsid w:val="00E06AEA"/>
    <w:rsid w:val="00E070DA"/>
    <w:rsid w:val="00E114F4"/>
    <w:rsid w:val="00E125C4"/>
    <w:rsid w:val="00E128E9"/>
    <w:rsid w:val="00E12F26"/>
    <w:rsid w:val="00E13A02"/>
    <w:rsid w:val="00E1442E"/>
    <w:rsid w:val="00E16CFD"/>
    <w:rsid w:val="00E17DE6"/>
    <w:rsid w:val="00E17E29"/>
    <w:rsid w:val="00E20A54"/>
    <w:rsid w:val="00E21E1D"/>
    <w:rsid w:val="00E21F1C"/>
    <w:rsid w:val="00E22252"/>
    <w:rsid w:val="00E243AA"/>
    <w:rsid w:val="00E2714A"/>
    <w:rsid w:val="00E30411"/>
    <w:rsid w:val="00E30BF6"/>
    <w:rsid w:val="00E339A7"/>
    <w:rsid w:val="00E3415B"/>
    <w:rsid w:val="00E35474"/>
    <w:rsid w:val="00E37535"/>
    <w:rsid w:val="00E378AE"/>
    <w:rsid w:val="00E37A5E"/>
    <w:rsid w:val="00E428F0"/>
    <w:rsid w:val="00E450C8"/>
    <w:rsid w:val="00E45293"/>
    <w:rsid w:val="00E45769"/>
    <w:rsid w:val="00E45A67"/>
    <w:rsid w:val="00E47AAD"/>
    <w:rsid w:val="00E5032A"/>
    <w:rsid w:val="00E5060E"/>
    <w:rsid w:val="00E520AB"/>
    <w:rsid w:val="00E528A6"/>
    <w:rsid w:val="00E55495"/>
    <w:rsid w:val="00E55FD0"/>
    <w:rsid w:val="00E57D0F"/>
    <w:rsid w:val="00E609A3"/>
    <w:rsid w:val="00E63AD8"/>
    <w:rsid w:val="00E70C4A"/>
    <w:rsid w:val="00E71868"/>
    <w:rsid w:val="00E726CE"/>
    <w:rsid w:val="00E75E20"/>
    <w:rsid w:val="00E766A9"/>
    <w:rsid w:val="00E7687F"/>
    <w:rsid w:val="00E77481"/>
    <w:rsid w:val="00E80579"/>
    <w:rsid w:val="00E80AB7"/>
    <w:rsid w:val="00E81A3F"/>
    <w:rsid w:val="00E83416"/>
    <w:rsid w:val="00E838FF"/>
    <w:rsid w:val="00E83AE7"/>
    <w:rsid w:val="00E8580D"/>
    <w:rsid w:val="00E859A5"/>
    <w:rsid w:val="00E85E1B"/>
    <w:rsid w:val="00E85F8A"/>
    <w:rsid w:val="00E87EB2"/>
    <w:rsid w:val="00E92234"/>
    <w:rsid w:val="00E923D8"/>
    <w:rsid w:val="00E951F7"/>
    <w:rsid w:val="00E9547F"/>
    <w:rsid w:val="00E96155"/>
    <w:rsid w:val="00E9667E"/>
    <w:rsid w:val="00EA049F"/>
    <w:rsid w:val="00EA193B"/>
    <w:rsid w:val="00EA1AAB"/>
    <w:rsid w:val="00EA1AD6"/>
    <w:rsid w:val="00EA3BB3"/>
    <w:rsid w:val="00EA5B30"/>
    <w:rsid w:val="00EA5C39"/>
    <w:rsid w:val="00EA6DD4"/>
    <w:rsid w:val="00EA73B5"/>
    <w:rsid w:val="00EA785D"/>
    <w:rsid w:val="00EB0B5D"/>
    <w:rsid w:val="00EB14AA"/>
    <w:rsid w:val="00EB1F5A"/>
    <w:rsid w:val="00EB4BEE"/>
    <w:rsid w:val="00EB55A8"/>
    <w:rsid w:val="00EB7134"/>
    <w:rsid w:val="00EC1300"/>
    <w:rsid w:val="00EC1D75"/>
    <w:rsid w:val="00EC2A10"/>
    <w:rsid w:val="00EC3493"/>
    <w:rsid w:val="00EC4E7B"/>
    <w:rsid w:val="00EC57B1"/>
    <w:rsid w:val="00ED0FCB"/>
    <w:rsid w:val="00ED1C67"/>
    <w:rsid w:val="00ED465A"/>
    <w:rsid w:val="00ED5BFB"/>
    <w:rsid w:val="00ED7106"/>
    <w:rsid w:val="00ED7248"/>
    <w:rsid w:val="00ED7B9E"/>
    <w:rsid w:val="00EE2CE1"/>
    <w:rsid w:val="00EE3A1A"/>
    <w:rsid w:val="00EE6559"/>
    <w:rsid w:val="00EE673D"/>
    <w:rsid w:val="00EE719D"/>
    <w:rsid w:val="00EE789D"/>
    <w:rsid w:val="00EF0C3E"/>
    <w:rsid w:val="00EF1B5F"/>
    <w:rsid w:val="00EF253D"/>
    <w:rsid w:val="00EF5F80"/>
    <w:rsid w:val="00EF5FC2"/>
    <w:rsid w:val="00EF6582"/>
    <w:rsid w:val="00F0176F"/>
    <w:rsid w:val="00F024CF"/>
    <w:rsid w:val="00F02A78"/>
    <w:rsid w:val="00F02BD8"/>
    <w:rsid w:val="00F02EF3"/>
    <w:rsid w:val="00F06135"/>
    <w:rsid w:val="00F06353"/>
    <w:rsid w:val="00F06A95"/>
    <w:rsid w:val="00F1553B"/>
    <w:rsid w:val="00F15701"/>
    <w:rsid w:val="00F17C05"/>
    <w:rsid w:val="00F20B84"/>
    <w:rsid w:val="00F21A66"/>
    <w:rsid w:val="00F227AE"/>
    <w:rsid w:val="00F22D8D"/>
    <w:rsid w:val="00F23BC7"/>
    <w:rsid w:val="00F240D8"/>
    <w:rsid w:val="00F26660"/>
    <w:rsid w:val="00F26EA4"/>
    <w:rsid w:val="00F30775"/>
    <w:rsid w:val="00F358C1"/>
    <w:rsid w:val="00F35CFB"/>
    <w:rsid w:val="00F3636A"/>
    <w:rsid w:val="00F37D70"/>
    <w:rsid w:val="00F423E6"/>
    <w:rsid w:val="00F430FB"/>
    <w:rsid w:val="00F443E1"/>
    <w:rsid w:val="00F44423"/>
    <w:rsid w:val="00F46482"/>
    <w:rsid w:val="00F46D65"/>
    <w:rsid w:val="00F504F9"/>
    <w:rsid w:val="00F50C7B"/>
    <w:rsid w:val="00F535D7"/>
    <w:rsid w:val="00F5385A"/>
    <w:rsid w:val="00F538F5"/>
    <w:rsid w:val="00F539E8"/>
    <w:rsid w:val="00F56208"/>
    <w:rsid w:val="00F56555"/>
    <w:rsid w:val="00F61439"/>
    <w:rsid w:val="00F6183C"/>
    <w:rsid w:val="00F621F5"/>
    <w:rsid w:val="00F659C9"/>
    <w:rsid w:val="00F6644D"/>
    <w:rsid w:val="00F67BE3"/>
    <w:rsid w:val="00F7033C"/>
    <w:rsid w:val="00F74B05"/>
    <w:rsid w:val="00F74CCD"/>
    <w:rsid w:val="00F7518E"/>
    <w:rsid w:val="00F777DB"/>
    <w:rsid w:val="00F801F2"/>
    <w:rsid w:val="00F80E05"/>
    <w:rsid w:val="00F81AA3"/>
    <w:rsid w:val="00F83A19"/>
    <w:rsid w:val="00F83AC2"/>
    <w:rsid w:val="00F83F2C"/>
    <w:rsid w:val="00F85CC8"/>
    <w:rsid w:val="00F868D0"/>
    <w:rsid w:val="00F91EE9"/>
    <w:rsid w:val="00F94123"/>
    <w:rsid w:val="00F96911"/>
    <w:rsid w:val="00F96BAA"/>
    <w:rsid w:val="00F96DD1"/>
    <w:rsid w:val="00FA0800"/>
    <w:rsid w:val="00FA0C37"/>
    <w:rsid w:val="00FA0F16"/>
    <w:rsid w:val="00FA2C9F"/>
    <w:rsid w:val="00FA34E7"/>
    <w:rsid w:val="00FB2496"/>
    <w:rsid w:val="00FB3D20"/>
    <w:rsid w:val="00FB40BA"/>
    <w:rsid w:val="00FB4CE4"/>
    <w:rsid w:val="00FB4D6F"/>
    <w:rsid w:val="00FB6185"/>
    <w:rsid w:val="00FB7605"/>
    <w:rsid w:val="00FC29DB"/>
    <w:rsid w:val="00FC3D98"/>
    <w:rsid w:val="00FC4FA0"/>
    <w:rsid w:val="00FC5331"/>
    <w:rsid w:val="00FC7207"/>
    <w:rsid w:val="00FC7A7F"/>
    <w:rsid w:val="00FD039E"/>
    <w:rsid w:val="00FD119D"/>
    <w:rsid w:val="00FD1259"/>
    <w:rsid w:val="00FD12F0"/>
    <w:rsid w:val="00FD1BD5"/>
    <w:rsid w:val="00FD1CDB"/>
    <w:rsid w:val="00FD2094"/>
    <w:rsid w:val="00FD31B8"/>
    <w:rsid w:val="00FD51D0"/>
    <w:rsid w:val="00FD5D03"/>
    <w:rsid w:val="00FD5ECA"/>
    <w:rsid w:val="00FD7E8A"/>
    <w:rsid w:val="00FE0D16"/>
    <w:rsid w:val="00FE405E"/>
    <w:rsid w:val="00FE75A3"/>
    <w:rsid w:val="00FF19B7"/>
    <w:rsid w:val="00FF38BD"/>
    <w:rsid w:val="00FF4AF0"/>
    <w:rsid w:val="00FF62C0"/>
    <w:rsid w:val="00FF6953"/>
    <w:rsid w:val="00FF73FE"/>
    <w:rsid w:val="00FF7CFE"/>
    <w:rsid w:val="01307C1B"/>
    <w:rsid w:val="014E3B78"/>
    <w:rsid w:val="01E434ED"/>
    <w:rsid w:val="01ECBAC1"/>
    <w:rsid w:val="02207A8C"/>
    <w:rsid w:val="026B8E5F"/>
    <w:rsid w:val="02AA7C8A"/>
    <w:rsid w:val="02B2EEFF"/>
    <w:rsid w:val="02E19E57"/>
    <w:rsid w:val="03244A71"/>
    <w:rsid w:val="037BAB34"/>
    <w:rsid w:val="03A9AF96"/>
    <w:rsid w:val="03CE63C2"/>
    <w:rsid w:val="0423A096"/>
    <w:rsid w:val="04F032A8"/>
    <w:rsid w:val="050ED4E4"/>
    <w:rsid w:val="0523EA14"/>
    <w:rsid w:val="052C7131"/>
    <w:rsid w:val="052E3BEA"/>
    <w:rsid w:val="056780A1"/>
    <w:rsid w:val="056EB9B4"/>
    <w:rsid w:val="0574D97E"/>
    <w:rsid w:val="0584BC98"/>
    <w:rsid w:val="0598661B"/>
    <w:rsid w:val="059A948D"/>
    <w:rsid w:val="06092545"/>
    <w:rsid w:val="06259836"/>
    <w:rsid w:val="062AD197"/>
    <w:rsid w:val="0669E30C"/>
    <w:rsid w:val="06750AE4"/>
    <w:rsid w:val="06A3EF6F"/>
    <w:rsid w:val="073E67DA"/>
    <w:rsid w:val="081C6B14"/>
    <w:rsid w:val="082347E7"/>
    <w:rsid w:val="0883285F"/>
    <w:rsid w:val="08981468"/>
    <w:rsid w:val="09399A7E"/>
    <w:rsid w:val="0995B948"/>
    <w:rsid w:val="0A355F61"/>
    <w:rsid w:val="0A51F803"/>
    <w:rsid w:val="0AF99FFE"/>
    <w:rsid w:val="0BE22C34"/>
    <w:rsid w:val="0CC0BF47"/>
    <w:rsid w:val="0CEE62AB"/>
    <w:rsid w:val="0D8009B5"/>
    <w:rsid w:val="0DC4334C"/>
    <w:rsid w:val="0DF77876"/>
    <w:rsid w:val="0F12563A"/>
    <w:rsid w:val="0F7BA83B"/>
    <w:rsid w:val="0FFBD6DF"/>
    <w:rsid w:val="10833E7B"/>
    <w:rsid w:val="1086E785"/>
    <w:rsid w:val="10955671"/>
    <w:rsid w:val="10CE3F9E"/>
    <w:rsid w:val="10DC308B"/>
    <w:rsid w:val="10DED6BD"/>
    <w:rsid w:val="11126204"/>
    <w:rsid w:val="114DAF15"/>
    <w:rsid w:val="1152D31B"/>
    <w:rsid w:val="11955EB4"/>
    <w:rsid w:val="11CD3AFF"/>
    <w:rsid w:val="11E88E1B"/>
    <w:rsid w:val="120E6849"/>
    <w:rsid w:val="1221F1E7"/>
    <w:rsid w:val="127F28C6"/>
    <w:rsid w:val="12953DAD"/>
    <w:rsid w:val="129FF98F"/>
    <w:rsid w:val="1330D9B2"/>
    <w:rsid w:val="135074FE"/>
    <w:rsid w:val="139AF4C4"/>
    <w:rsid w:val="13B2D32C"/>
    <w:rsid w:val="141BD1CF"/>
    <w:rsid w:val="1433A110"/>
    <w:rsid w:val="147FCA93"/>
    <w:rsid w:val="15482CDB"/>
    <w:rsid w:val="159115AB"/>
    <w:rsid w:val="15B95A77"/>
    <w:rsid w:val="15D2F545"/>
    <w:rsid w:val="16AA14B8"/>
    <w:rsid w:val="172BA0B7"/>
    <w:rsid w:val="17636D62"/>
    <w:rsid w:val="1787ED7C"/>
    <w:rsid w:val="18326590"/>
    <w:rsid w:val="18A991CD"/>
    <w:rsid w:val="196FDF90"/>
    <w:rsid w:val="198C1E69"/>
    <w:rsid w:val="19B66068"/>
    <w:rsid w:val="1AAC7A34"/>
    <w:rsid w:val="1B27467E"/>
    <w:rsid w:val="1BE7948B"/>
    <w:rsid w:val="1C02E63D"/>
    <w:rsid w:val="1C37D52F"/>
    <w:rsid w:val="1C5E802C"/>
    <w:rsid w:val="1C7A5B52"/>
    <w:rsid w:val="1C81C3B5"/>
    <w:rsid w:val="1D0E3EA0"/>
    <w:rsid w:val="1D4A255D"/>
    <w:rsid w:val="1D75FDD4"/>
    <w:rsid w:val="1D819EFD"/>
    <w:rsid w:val="1D8296EA"/>
    <w:rsid w:val="1DAD615C"/>
    <w:rsid w:val="1DE79EE3"/>
    <w:rsid w:val="1E353C7B"/>
    <w:rsid w:val="1E3791B5"/>
    <w:rsid w:val="1E41726F"/>
    <w:rsid w:val="1E7BB226"/>
    <w:rsid w:val="1E8F5182"/>
    <w:rsid w:val="1E9322A9"/>
    <w:rsid w:val="1F2CDBFF"/>
    <w:rsid w:val="1F648669"/>
    <w:rsid w:val="1FB05D23"/>
    <w:rsid w:val="2006A81C"/>
    <w:rsid w:val="204B62D7"/>
    <w:rsid w:val="204CFA23"/>
    <w:rsid w:val="20A6D3A0"/>
    <w:rsid w:val="20C54A16"/>
    <w:rsid w:val="2107DE7A"/>
    <w:rsid w:val="210A62AF"/>
    <w:rsid w:val="2110E511"/>
    <w:rsid w:val="21838E9B"/>
    <w:rsid w:val="2187149E"/>
    <w:rsid w:val="21D9EBA7"/>
    <w:rsid w:val="21DAD211"/>
    <w:rsid w:val="21FC0A8D"/>
    <w:rsid w:val="221955DF"/>
    <w:rsid w:val="22CABF0F"/>
    <w:rsid w:val="243929DE"/>
    <w:rsid w:val="253F6B3D"/>
    <w:rsid w:val="25676D07"/>
    <w:rsid w:val="256B70FC"/>
    <w:rsid w:val="2570BA5A"/>
    <w:rsid w:val="25F0A044"/>
    <w:rsid w:val="25F26CF8"/>
    <w:rsid w:val="268BA92F"/>
    <w:rsid w:val="2768426E"/>
    <w:rsid w:val="27803135"/>
    <w:rsid w:val="27809442"/>
    <w:rsid w:val="278330A1"/>
    <w:rsid w:val="27923D66"/>
    <w:rsid w:val="279EA1B9"/>
    <w:rsid w:val="27D78122"/>
    <w:rsid w:val="27E5754A"/>
    <w:rsid w:val="27E58EE5"/>
    <w:rsid w:val="2825F363"/>
    <w:rsid w:val="2834B707"/>
    <w:rsid w:val="283B34C1"/>
    <w:rsid w:val="28967BE6"/>
    <w:rsid w:val="28FEA6D9"/>
    <w:rsid w:val="29C7096B"/>
    <w:rsid w:val="29E6892E"/>
    <w:rsid w:val="2B2F2A1E"/>
    <w:rsid w:val="2B784948"/>
    <w:rsid w:val="2B9CB78F"/>
    <w:rsid w:val="2BFCC9D4"/>
    <w:rsid w:val="2C35F02A"/>
    <w:rsid w:val="2C56D4B3"/>
    <w:rsid w:val="2C7603BB"/>
    <w:rsid w:val="2C8191A6"/>
    <w:rsid w:val="2D0EA644"/>
    <w:rsid w:val="2D112AB0"/>
    <w:rsid w:val="2D1F9250"/>
    <w:rsid w:val="2D39ED90"/>
    <w:rsid w:val="2D58CBAA"/>
    <w:rsid w:val="2D9D6888"/>
    <w:rsid w:val="2DA73325"/>
    <w:rsid w:val="2DFE5F60"/>
    <w:rsid w:val="2E319FD5"/>
    <w:rsid w:val="2E6AD755"/>
    <w:rsid w:val="2F518B89"/>
    <w:rsid w:val="2F7FE89E"/>
    <w:rsid w:val="2FEB5252"/>
    <w:rsid w:val="30082FA8"/>
    <w:rsid w:val="30C593F5"/>
    <w:rsid w:val="316A5F3A"/>
    <w:rsid w:val="319AA51F"/>
    <w:rsid w:val="31D0AED5"/>
    <w:rsid w:val="31EAC56B"/>
    <w:rsid w:val="326C1B23"/>
    <w:rsid w:val="32A84827"/>
    <w:rsid w:val="32E9E8DD"/>
    <w:rsid w:val="330D11DA"/>
    <w:rsid w:val="3321A5C5"/>
    <w:rsid w:val="335CD848"/>
    <w:rsid w:val="3364F03E"/>
    <w:rsid w:val="339BCD06"/>
    <w:rsid w:val="33E11B3F"/>
    <w:rsid w:val="34631C89"/>
    <w:rsid w:val="348CD067"/>
    <w:rsid w:val="348F318C"/>
    <w:rsid w:val="34DF9210"/>
    <w:rsid w:val="34FBE82E"/>
    <w:rsid w:val="352167FE"/>
    <w:rsid w:val="35816819"/>
    <w:rsid w:val="369FBBB2"/>
    <w:rsid w:val="377DA561"/>
    <w:rsid w:val="37B274D4"/>
    <w:rsid w:val="37BBDD2E"/>
    <w:rsid w:val="37E2C687"/>
    <w:rsid w:val="37EFB9C4"/>
    <w:rsid w:val="381A747C"/>
    <w:rsid w:val="386E036C"/>
    <w:rsid w:val="386E6659"/>
    <w:rsid w:val="3927F3F9"/>
    <w:rsid w:val="39C04E1B"/>
    <w:rsid w:val="39DA47D2"/>
    <w:rsid w:val="3AAE03CD"/>
    <w:rsid w:val="3B0D3D4C"/>
    <w:rsid w:val="3B2DE0D5"/>
    <w:rsid w:val="3B31D558"/>
    <w:rsid w:val="3C3D9675"/>
    <w:rsid w:val="3C74FB95"/>
    <w:rsid w:val="3C887250"/>
    <w:rsid w:val="3C99E96C"/>
    <w:rsid w:val="3CC70473"/>
    <w:rsid w:val="3DFDBB4F"/>
    <w:rsid w:val="3E651455"/>
    <w:rsid w:val="3E79EF24"/>
    <w:rsid w:val="3E7C5D34"/>
    <w:rsid w:val="3F07EA32"/>
    <w:rsid w:val="3F2FF8DF"/>
    <w:rsid w:val="4097F361"/>
    <w:rsid w:val="40B1ACB1"/>
    <w:rsid w:val="41C6F25B"/>
    <w:rsid w:val="4221FEFD"/>
    <w:rsid w:val="42498D40"/>
    <w:rsid w:val="424A888D"/>
    <w:rsid w:val="425C51EE"/>
    <w:rsid w:val="426E95CD"/>
    <w:rsid w:val="429C1563"/>
    <w:rsid w:val="42C00817"/>
    <w:rsid w:val="439BA5C6"/>
    <w:rsid w:val="43BEDE39"/>
    <w:rsid w:val="43C82F4A"/>
    <w:rsid w:val="43D07ACB"/>
    <w:rsid w:val="43FA8A7F"/>
    <w:rsid w:val="44C81315"/>
    <w:rsid w:val="44F2CA12"/>
    <w:rsid w:val="44FA0A5F"/>
    <w:rsid w:val="4507C3C7"/>
    <w:rsid w:val="450F4E35"/>
    <w:rsid w:val="4553A4AA"/>
    <w:rsid w:val="45A92460"/>
    <w:rsid w:val="463D2490"/>
    <w:rsid w:val="4671356A"/>
    <w:rsid w:val="46727890"/>
    <w:rsid w:val="46DCB443"/>
    <w:rsid w:val="470A9382"/>
    <w:rsid w:val="47750626"/>
    <w:rsid w:val="47C591A6"/>
    <w:rsid w:val="47DDB755"/>
    <w:rsid w:val="47F96A3C"/>
    <w:rsid w:val="4803B1CC"/>
    <w:rsid w:val="481B9300"/>
    <w:rsid w:val="482194F6"/>
    <w:rsid w:val="48419E25"/>
    <w:rsid w:val="48AF5C95"/>
    <w:rsid w:val="48CE80B1"/>
    <w:rsid w:val="490B2E50"/>
    <w:rsid w:val="49376C98"/>
    <w:rsid w:val="49C8E854"/>
    <w:rsid w:val="4A08627B"/>
    <w:rsid w:val="4A49410C"/>
    <w:rsid w:val="4A4EA4CD"/>
    <w:rsid w:val="4A9078D3"/>
    <w:rsid w:val="4B173F96"/>
    <w:rsid w:val="4B67BDA3"/>
    <w:rsid w:val="4BA15D31"/>
    <w:rsid w:val="4BAE0E11"/>
    <w:rsid w:val="4BAEB8D9"/>
    <w:rsid w:val="4BAF3353"/>
    <w:rsid w:val="4C6607F4"/>
    <w:rsid w:val="4CA97316"/>
    <w:rsid w:val="4D60EA8B"/>
    <w:rsid w:val="4DA5C4F9"/>
    <w:rsid w:val="4DE80D55"/>
    <w:rsid w:val="4E4EC635"/>
    <w:rsid w:val="4E59E25A"/>
    <w:rsid w:val="4E87E88B"/>
    <w:rsid w:val="4F1A8655"/>
    <w:rsid w:val="4F4A3F70"/>
    <w:rsid w:val="502C9D3F"/>
    <w:rsid w:val="503B1127"/>
    <w:rsid w:val="50BE0E6D"/>
    <w:rsid w:val="50DD9B58"/>
    <w:rsid w:val="50F9A9D0"/>
    <w:rsid w:val="51C2C4D5"/>
    <w:rsid w:val="51C94808"/>
    <w:rsid w:val="51FC2524"/>
    <w:rsid w:val="5207148E"/>
    <w:rsid w:val="52B16F0E"/>
    <w:rsid w:val="53CE3A8D"/>
    <w:rsid w:val="5420A86C"/>
    <w:rsid w:val="54AC6CCF"/>
    <w:rsid w:val="55602CFF"/>
    <w:rsid w:val="5663313B"/>
    <w:rsid w:val="569C463B"/>
    <w:rsid w:val="56E6B4D3"/>
    <w:rsid w:val="56EFCFA6"/>
    <w:rsid w:val="576A2134"/>
    <w:rsid w:val="5770ED30"/>
    <w:rsid w:val="57BDCA46"/>
    <w:rsid w:val="585D4A87"/>
    <w:rsid w:val="58AB89A3"/>
    <w:rsid w:val="592EDAFC"/>
    <w:rsid w:val="593A57FD"/>
    <w:rsid w:val="5940AC06"/>
    <w:rsid w:val="59856DD7"/>
    <w:rsid w:val="5A5BC787"/>
    <w:rsid w:val="5A7B062F"/>
    <w:rsid w:val="5B67E811"/>
    <w:rsid w:val="5BBAA448"/>
    <w:rsid w:val="5BBCD910"/>
    <w:rsid w:val="5D017891"/>
    <w:rsid w:val="5D2EE57B"/>
    <w:rsid w:val="5DCA030C"/>
    <w:rsid w:val="5E254A58"/>
    <w:rsid w:val="5E6F751E"/>
    <w:rsid w:val="5E728E01"/>
    <w:rsid w:val="5EA14B1C"/>
    <w:rsid w:val="5EFADDEF"/>
    <w:rsid w:val="605BC21D"/>
    <w:rsid w:val="605D9C29"/>
    <w:rsid w:val="6082F8AD"/>
    <w:rsid w:val="60CC148E"/>
    <w:rsid w:val="611238E5"/>
    <w:rsid w:val="6135087B"/>
    <w:rsid w:val="6147D121"/>
    <w:rsid w:val="615729E7"/>
    <w:rsid w:val="61EDD7C8"/>
    <w:rsid w:val="61F37DD8"/>
    <w:rsid w:val="61FB4006"/>
    <w:rsid w:val="63C4ACC7"/>
    <w:rsid w:val="63FAE5E6"/>
    <w:rsid w:val="644D8FF4"/>
    <w:rsid w:val="64E1BBFE"/>
    <w:rsid w:val="6509F1DD"/>
    <w:rsid w:val="650CAEB9"/>
    <w:rsid w:val="651D96C6"/>
    <w:rsid w:val="65509437"/>
    <w:rsid w:val="6557A89D"/>
    <w:rsid w:val="655E2EB9"/>
    <w:rsid w:val="6583F863"/>
    <w:rsid w:val="65AC3F6A"/>
    <w:rsid w:val="66184DBC"/>
    <w:rsid w:val="6624D55C"/>
    <w:rsid w:val="66342BE2"/>
    <w:rsid w:val="6652C69B"/>
    <w:rsid w:val="6688E5A8"/>
    <w:rsid w:val="66DD1CA5"/>
    <w:rsid w:val="6700D699"/>
    <w:rsid w:val="67232C7C"/>
    <w:rsid w:val="673B1730"/>
    <w:rsid w:val="67944303"/>
    <w:rsid w:val="679D8F3F"/>
    <w:rsid w:val="67CB0BAD"/>
    <w:rsid w:val="67D004A9"/>
    <w:rsid w:val="693218DC"/>
    <w:rsid w:val="6968418D"/>
    <w:rsid w:val="69A91C4C"/>
    <w:rsid w:val="69B1C9D7"/>
    <w:rsid w:val="6AA480A3"/>
    <w:rsid w:val="6AE9ECEA"/>
    <w:rsid w:val="6B64C847"/>
    <w:rsid w:val="6BDB5B50"/>
    <w:rsid w:val="6C48F6E9"/>
    <w:rsid w:val="6C61CBD0"/>
    <w:rsid w:val="6CC9127A"/>
    <w:rsid w:val="6D0DA1BD"/>
    <w:rsid w:val="6D63B365"/>
    <w:rsid w:val="6D7CF2D5"/>
    <w:rsid w:val="6D86FEF7"/>
    <w:rsid w:val="6E5D9E83"/>
    <w:rsid w:val="6E8244C8"/>
    <w:rsid w:val="6E9C8119"/>
    <w:rsid w:val="6EC5CD51"/>
    <w:rsid w:val="6EECEAAB"/>
    <w:rsid w:val="6F109237"/>
    <w:rsid w:val="6F30DD6E"/>
    <w:rsid w:val="6FE6237B"/>
    <w:rsid w:val="70062381"/>
    <w:rsid w:val="704F62CB"/>
    <w:rsid w:val="71A5AF20"/>
    <w:rsid w:val="71C2A0BA"/>
    <w:rsid w:val="722A6030"/>
    <w:rsid w:val="7297D8DA"/>
    <w:rsid w:val="72C85EE5"/>
    <w:rsid w:val="72DD4CE8"/>
    <w:rsid w:val="7306ADB3"/>
    <w:rsid w:val="732347A0"/>
    <w:rsid w:val="7340B3F2"/>
    <w:rsid w:val="73BEA3CF"/>
    <w:rsid w:val="748DEB43"/>
    <w:rsid w:val="748E7501"/>
    <w:rsid w:val="74BF1A39"/>
    <w:rsid w:val="74CA4780"/>
    <w:rsid w:val="75363624"/>
    <w:rsid w:val="757775A4"/>
    <w:rsid w:val="761873E4"/>
    <w:rsid w:val="76298D9D"/>
    <w:rsid w:val="762C768C"/>
    <w:rsid w:val="7665F62A"/>
    <w:rsid w:val="76F2936D"/>
    <w:rsid w:val="771812CA"/>
    <w:rsid w:val="77606BC4"/>
    <w:rsid w:val="776D4505"/>
    <w:rsid w:val="777942BC"/>
    <w:rsid w:val="782F4244"/>
    <w:rsid w:val="7881830A"/>
    <w:rsid w:val="788CB1F5"/>
    <w:rsid w:val="78B165FC"/>
    <w:rsid w:val="78BC6A42"/>
    <w:rsid w:val="78CB2F96"/>
    <w:rsid w:val="7911A718"/>
    <w:rsid w:val="79A0E4F8"/>
    <w:rsid w:val="79BBB27D"/>
    <w:rsid w:val="79BC76CC"/>
    <w:rsid w:val="79D0F16C"/>
    <w:rsid w:val="7A8EC117"/>
    <w:rsid w:val="7AEBDC96"/>
    <w:rsid w:val="7BAB021E"/>
    <w:rsid w:val="7C1AF662"/>
    <w:rsid w:val="7C535F7B"/>
    <w:rsid w:val="7CB43B02"/>
    <w:rsid w:val="7CB9209C"/>
    <w:rsid w:val="7CC6EA6D"/>
    <w:rsid w:val="7CFA25A8"/>
    <w:rsid w:val="7D0897DC"/>
    <w:rsid w:val="7D2D2375"/>
    <w:rsid w:val="7D2E6819"/>
    <w:rsid w:val="7D44AAD3"/>
    <w:rsid w:val="7D4E9950"/>
    <w:rsid w:val="7D96E11A"/>
    <w:rsid w:val="7D990D5F"/>
    <w:rsid w:val="7DF77828"/>
    <w:rsid w:val="7E255628"/>
    <w:rsid w:val="7E5843E8"/>
    <w:rsid w:val="7F035EC8"/>
    <w:rsid w:val="7F8D063A"/>
    <w:rsid w:val="7F8EBDB1"/>
    <w:rsid w:val="7FC0457D"/>
    <w:rsid w:val="7FEE3108"/>
    <w:rsid w:val="7FF7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160C77"/>
  <w15:docId w15:val="{A707D3E8-2ECD-4B41-996E-66F7A073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B40BA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0669B7"/>
    <w:pPr>
      <w:ind w:left="720"/>
      <w:contextualSpacing/>
    </w:pPr>
    <w:rPr>
      <w:spacing w:val="0"/>
      <w:kern w:val="0"/>
    </w:rPr>
  </w:style>
  <w:style w:type="character" w:styleId="Hyperlink">
    <w:name w:val="Hyperlink"/>
    <w:basedOn w:val="Absatz-Standardschriftart"/>
    <w:uiPriority w:val="99"/>
    <w:unhideWhenUsed/>
    <w:rsid w:val="00260E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6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s.google.com/maps/documentation/streetview/overview?hl=d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weathermap.org/api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_119884\Downloads\BL_ILA3_0110_Projektantrag_V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BL_ILA3_0110_Projektantrag_V.dotx</Template>
  <TotalTime>0</TotalTime>
  <Pages>2</Pages>
  <Words>443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Nr. 00#-00#a</vt:lpstr>
    </vt:vector>
  </TitlesOfParts>
  <Manager/>
  <Company>Berufsfachschule Baden BBB, IT-School / www.bbbaden.ch</Company>
  <LinksUpToDate>false</LinksUpToDate>
  <CharactersWithSpaces>3228</CharactersWithSpaces>
  <SharedDoc>false</SharedDoc>
  <HLinks>
    <vt:vector size="12" baseType="variant">
      <vt:variant>
        <vt:i4>6291497</vt:i4>
      </vt:variant>
      <vt:variant>
        <vt:i4>3</vt:i4>
      </vt:variant>
      <vt:variant>
        <vt:i4>0</vt:i4>
      </vt:variant>
      <vt:variant>
        <vt:i4>5</vt:i4>
      </vt:variant>
      <vt:variant>
        <vt:lpwstr>https://developers.google.com/maps/documentation/streetview/overview?hl=de</vt:lpwstr>
      </vt:variant>
      <vt:variant>
        <vt:lpwstr/>
      </vt:variant>
      <vt:variant>
        <vt:i4>6684708</vt:i4>
      </vt:variant>
      <vt:variant>
        <vt:i4>0</vt:i4>
      </vt:variant>
      <vt:variant>
        <vt:i4>0</vt:i4>
      </vt:variant>
      <vt:variant>
        <vt:i4>5</vt:i4>
      </vt:variant>
      <vt:variant>
        <vt:lpwstr>https://openweathermap.org/api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subject>Modul xxx</dc:subject>
  <dc:creator>Julian Hitz</dc:creator>
  <dc:description>CC-BY-NC-SA_x000d_
https://creativecommons.org/licenses/by-nc-sa/4.0/legalcode</dc:description>
  <cp:lastModifiedBy>Julian Arjen.Hitz</cp:lastModifiedBy>
  <cp:revision>2</cp:revision>
  <cp:lastPrinted>2020-12-08T12:50:00Z</cp:lastPrinted>
  <dcterms:created xsi:type="dcterms:W3CDTF">2024-08-23T08:59:00Z</dcterms:created>
  <dcterms:modified xsi:type="dcterms:W3CDTF">2024-08-23T08:59:00Z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